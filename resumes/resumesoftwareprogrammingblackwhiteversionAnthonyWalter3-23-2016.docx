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487051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3F3926" w:rsidRDefault="00EA588D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="008356DE"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536BC4">
      <w:pPr>
        <w:pStyle w:val="Heading4"/>
        <w:spacing w:before="360"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proofErr w:type="spellStart"/>
      <w:r w:rsidR="005341C1">
        <w:rPr>
          <w:szCs w:val="23"/>
        </w:rPr>
        <w:t>Javascript</w:t>
      </w:r>
      <w:proofErr w:type="spellEnd"/>
      <w:r w:rsidR="005341C1">
        <w:rPr>
          <w:szCs w:val="23"/>
        </w:rPr>
        <w:t>/JQuery</w:t>
      </w:r>
      <w:r w:rsidR="00042991" w:rsidRPr="003F3926">
        <w:rPr>
          <w:szCs w:val="23"/>
        </w:rPr>
        <w:t xml:space="preserve">, </w:t>
      </w:r>
      <w:r w:rsidR="00AA5312" w:rsidRPr="003F3926">
        <w:rPr>
          <w:szCs w:val="23"/>
        </w:rPr>
        <w:t xml:space="preserve">ERP, </w:t>
      </w:r>
      <w:r w:rsidR="00042991" w:rsidRPr="003F3926">
        <w:rPr>
          <w:szCs w:val="23"/>
        </w:rPr>
        <w:t xml:space="preserve">Linux and </w:t>
      </w:r>
      <w:r w:rsidR="0088207A">
        <w:rPr>
          <w:szCs w:val="23"/>
        </w:rPr>
        <w:t xml:space="preserve">Windows </w:t>
      </w:r>
      <w:proofErr w:type="spellStart"/>
      <w:r w:rsidR="00042991" w:rsidRPr="003F3926">
        <w:rPr>
          <w:szCs w:val="23"/>
        </w:rPr>
        <w:t>Powershell</w:t>
      </w:r>
      <w:proofErr w:type="spellEnd"/>
      <w:r w:rsidR="00042991" w:rsidRPr="003F3926">
        <w:rPr>
          <w:szCs w:val="23"/>
        </w:rPr>
        <w:t xml:space="preserve"> 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>Practical Intuition – ability to come up with solutions which others may not see developed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CF1D86" w:rsidRPr="004A1AA7" w:rsidRDefault="00CF1D86" w:rsidP="00CF1D86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University of 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>Nevada</w:t>
      </w:r>
      <w:r>
        <w:rPr>
          <w:rFonts w:asciiTheme="minorHAnsi" w:hAnsiTheme="minorHAnsi"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Las Vegas </w:t>
      </w:r>
      <w:r w:rsidRPr="004A1AA7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NV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 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December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2009                  </w:t>
      </w:r>
    </w:p>
    <w:p w:rsidR="00CF1D86" w:rsidRPr="004A1AA7" w:rsidRDefault="00CF1D86" w:rsidP="00CF1D86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Master’s in Music: Theory and Composition </w:t>
      </w:r>
    </w:p>
    <w:p w:rsidR="004B4E97" w:rsidRDefault="00CF1D86" w:rsidP="004B4E97">
      <w:pPr>
        <w:pStyle w:val="Heading3"/>
        <w:spacing w:line="293" w:lineRule="auto"/>
      </w:pPr>
      <w:r>
        <w:t>• All coursework completed: final recital pending</w:t>
      </w:r>
    </w:p>
    <w:p w:rsidR="00CF1D86" w:rsidRPr="00505B0E" w:rsidRDefault="005341C1" w:rsidP="004B4E97">
      <w:pPr>
        <w:spacing w:before="100" w:beforeAutospacing="1" w:line="240" w:lineRule="auto"/>
        <w:rPr>
          <w:b/>
          <w:sz w:val="24"/>
          <w:szCs w:val="24"/>
        </w:rPr>
      </w:pPr>
      <w:r>
        <w:rPr>
          <w:b/>
          <w:color w:val="404040" w:themeColor="text1" w:themeTint="BF"/>
          <w:sz w:val="24"/>
          <w:szCs w:val="26"/>
        </w:rPr>
        <w:t xml:space="preserve">                 </w:t>
      </w:r>
    </w:p>
    <w:p w:rsidR="001F6501" w:rsidRPr="001F6501" w:rsidRDefault="001F6501" w:rsidP="001F6501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lastRenderedPageBreak/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CF1D86" w:rsidRPr="000A0FF6" w:rsidRDefault="00CF1D86" w:rsidP="00CF1D86">
      <w:pPr>
        <w:pStyle w:val="Heading3"/>
        <w:spacing w:line="24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E2480A" w:rsidRDefault="00CF1D86" w:rsidP="004B4E97">
      <w:pPr>
        <w:pStyle w:val="Heading3"/>
        <w:spacing w:line="24" w:lineRule="atLeast"/>
      </w:pPr>
      <w:r>
        <w:t xml:space="preserve">• Dean’s List </w:t>
      </w:r>
    </w:p>
    <w:p w:rsidR="00336904" w:rsidRDefault="003129AA" w:rsidP="004542CA">
      <w:pPr>
        <w:pStyle w:val="Heading2"/>
        <w:spacing w:before="240" w:line="389" w:lineRule="auto"/>
        <w:rPr>
          <w:b/>
        </w:rPr>
      </w:pP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t>Computer Information Systems Experience</w:t>
      </w:r>
      <w:r w:rsidR="00336904" w:rsidRPr="00336904">
        <w:rPr>
          <w:b/>
        </w:rPr>
        <w:t xml:space="preserve"> </w:t>
      </w:r>
    </w:p>
    <w:p w:rsidR="00336904" w:rsidRDefault="00336904" w:rsidP="00336904">
      <w:pPr>
        <w:pStyle w:val="Heading2"/>
        <w:spacing w:line="389" w:lineRule="auto"/>
        <w:rPr>
          <w:b/>
        </w:rPr>
      </w:pPr>
      <w:r>
        <w:rPr>
          <w:b/>
        </w:rPr>
        <w:t xml:space="preserve">USDA APHIS Web Developer                              </w:t>
      </w:r>
      <w:r>
        <w:rPr>
          <w:b/>
        </w:rPr>
        <w:tab/>
      </w:r>
      <w:r>
        <w:rPr>
          <w:b/>
        </w:rPr>
        <w:tab/>
        <w:t xml:space="preserve">        August 2015 - Current</w:t>
      </w:r>
    </w:p>
    <w:p w:rsidR="00336904" w:rsidRDefault="00336904" w:rsidP="00336904">
      <w:pPr>
        <w:pStyle w:val="Heading3"/>
        <w:spacing w:before="120"/>
        <w:rPr>
          <w:b/>
        </w:rPr>
      </w:pPr>
      <w:r>
        <w:t>• Both backend and frontend development building responsive PHP pages with dynamic server calls and queries</w:t>
      </w:r>
    </w:p>
    <w:p w:rsidR="00336904" w:rsidRPr="00FD0635" w:rsidRDefault="00336904" w:rsidP="00336904">
      <w:pPr>
        <w:pStyle w:val="Heading3"/>
        <w:spacing w:before="120"/>
      </w:pPr>
      <w:r>
        <w:t>• Assisted in recovering a project entitled “</w:t>
      </w:r>
      <w:proofErr w:type="spellStart"/>
      <w:r>
        <w:t>Beemites</w:t>
      </w:r>
      <w:proofErr w:type="spellEnd"/>
      <w:r>
        <w:t xml:space="preserve"> ID” that should be going live soon on idtools.org</w:t>
      </w:r>
    </w:p>
    <w:p w:rsidR="00336904" w:rsidRPr="00FD0635" w:rsidRDefault="00336904" w:rsidP="00336904">
      <w:pPr>
        <w:pStyle w:val="Heading3"/>
        <w:spacing w:before="120"/>
      </w:pPr>
      <w:r>
        <w:t>• Assisted on maintaining and administrator portal for idtools.org called factsheet manager which uses a PHP/MVC backend system</w:t>
      </w:r>
    </w:p>
    <w:p w:rsidR="00336904" w:rsidRPr="008C519F" w:rsidRDefault="00336904" w:rsidP="00336904">
      <w:pPr>
        <w:pStyle w:val="Heading2"/>
        <w:spacing w:before="360" w:line="389" w:lineRule="auto"/>
        <w:rPr>
          <w:b/>
        </w:rPr>
      </w:pPr>
      <w:r>
        <w:rPr>
          <w:b/>
        </w:rPr>
        <w:t>Web Data Gathering – Object Oriented Systems, CSU</w:t>
      </w:r>
      <w:r>
        <w:rPr>
          <w:b/>
        </w:rPr>
        <w:tab/>
        <w:t xml:space="preserve">                             May 2014</w:t>
      </w:r>
    </w:p>
    <w:p w:rsidR="00336904" w:rsidRDefault="00336904" w:rsidP="00336904">
      <w:pPr>
        <w:pStyle w:val="Heading3"/>
        <w:spacing w:before="120"/>
      </w:pPr>
      <w:r>
        <w:t>• Created using Java, this software automatically shifts through a series of web pages (such as EBay), and gathers metrics which can be used for various purposes</w:t>
      </w:r>
    </w:p>
    <w:p w:rsidR="00336904" w:rsidRPr="004B4E97" w:rsidRDefault="00336904" w:rsidP="00336904">
      <w:pPr>
        <w:pStyle w:val="Heading3"/>
        <w:spacing w:before="120"/>
      </w:pPr>
      <w:r>
        <w:t>• Through use of regular expressions, this software searches through HTML tags and extracts the strings from desired fields and stores them as multi-dimensional arrays</w:t>
      </w:r>
    </w:p>
    <w:p w:rsidR="00336904" w:rsidRPr="008C519F" w:rsidRDefault="001F6501" w:rsidP="00336904">
      <w:pPr>
        <w:pStyle w:val="Heading2"/>
        <w:spacing w:before="240" w:line="389" w:lineRule="auto"/>
        <w:rPr>
          <w:b/>
        </w:rPr>
      </w:pPr>
      <w:r>
        <w:rPr>
          <w:b/>
        </w:rPr>
        <w:t>Personal</w:t>
      </w:r>
      <w:r w:rsidR="00336904">
        <w:rPr>
          <w:b/>
        </w:rPr>
        <w:t xml:space="preserve"> Project</w:t>
      </w:r>
      <w:r>
        <w:rPr>
          <w:b/>
        </w:rPr>
        <w:t xml:space="preserve">s </w:t>
      </w:r>
      <w:r w:rsidR="00336904">
        <w:rPr>
          <w:b/>
        </w:rPr>
        <w:t xml:space="preserve">– </w:t>
      </w:r>
      <w:r>
        <w:rPr>
          <w:b/>
        </w:rPr>
        <w:t>“Rat Race” and “</w:t>
      </w:r>
      <w:proofErr w:type="spellStart"/>
      <w:r>
        <w:rPr>
          <w:b/>
        </w:rPr>
        <w:t>NetDoodler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  <w:t xml:space="preserve">           </w:t>
      </w:r>
      <w:r w:rsidR="00336904">
        <w:rPr>
          <w:b/>
        </w:rPr>
        <w:t>May 2012</w:t>
      </w:r>
      <w:r>
        <w:rPr>
          <w:b/>
        </w:rPr>
        <w:t xml:space="preserve"> &amp; Current</w:t>
      </w:r>
      <w:r w:rsidR="00336904">
        <w:rPr>
          <w:b/>
        </w:rPr>
        <w:tab/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 xml:space="preserve">Rat Race is </w:t>
      </w:r>
      <w:r>
        <w:t xml:space="preserve">a “made-from-scratch” Pacman style game where the user is </w:t>
      </w:r>
      <w:proofErr w:type="gramStart"/>
      <w:r>
        <w:t>a mouse that avoid</w:t>
      </w:r>
      <w:proofErr w:type="gramEnd"/>
      <w:r>
        <w:t xml:space="preserve"> cats and collect cheeses with humorous twists.  </w:t>
      </w:r>
    </w:p>
    <w:p w:rsidR="00336904" w:rsidRDefault="00336904" w:rsidP="00336904">
      <w:pPr>
        <w:pStyle w:val="Heading3"/>
        <w:spacing w:before="120"/>
      </w:pPr>
      <w:r>
        <w:t xml:space="preserve">• </w:t>
      </w:r>
      <w:r w:rsidR="001F6501">
        <w:t>Rate Race was composed of hand-d</w:t>
      </w:r>
      <w:bookmarkStart w:id="0" w:name="_GoBack"/>
      <w:bookmarkEnd w:id="0"/>
      <w:r>
        <w:t>rawn animations, self-composed music, and is all coded using C++ and SDL open-source graphics library.</w:t>
      </w:r>
    </w:p>
    <w:p w:rsidR="001F6501" w:rsidRPr="00EA588D" w:rsidRDefault="001F6501" w:rsidP="001F6501">
      <w:pPr>
        <w:pStyle w:val="Heading3"/>
        <w:spacing w:before="120"/>
      </w:pPr>
      <w:r>
        <w:t xml:space="preserve">• </w:t>
      </w:r>
      <w:proofErr w:type="spellStart"/>
      <w:r>
        <w:t>NetDoodler</w:t>
      </w:r>
      <w:proofErr w:type="spellEnd"/>
      <w:r>
        <w:t xml:space="preserve"> is a free-lance website in order to attract clients. Currently, the hand-drawn logo and bootstrap theme is all that’s under the domain name.  The site is still under development and is not ready to be viewed.</w:t>
      </w:r>
    </w:p>
    <w:p w:rsidR="001F6501" w:rsidRPr="001F6501" w:rsidRDefault="001F6501" w:rsidP="001F6501"/>
    <w:p w:rsidR="00336904" w:rsidRPr="00FD0635" w:rsidRDefault="00336904" w:rsidP="003426C6">
      <w:pPr>
        <w:pStyle w:val="Heading1"/>
        <w:spacing w:before="240" w:line="360" w:lineRule="auto"/>
        <w:rPr>
          <w:rFonts w:ascii="Adobe Fan Heiti Std B" w:eastAsia="Adobe Fan Heiti Std B" w:hAnsi="Adobe Fan Heiti Std B"/>
          <w:color w:val="auto"/>
          <w:u w:val="single"/>
        </w:rPr>
      </w:pPr>
      <w:r>
        <w:rPr>
          <w:rFonts w:ascii="Adobe Fan Heiti Std B" w:eastAsia="Adobe Fan Heiti Std B" w:hAnsi="Adobe Fan Heiti Std B"/>
          <w:color w:val="auto"/>
          <w:u w:val="single"/>
        </w:rPr>
        <w:t>Additional</w:t>
      </w:r>
      <w:r w:rsidRPr="00E2480A">
        <w:rPr>
          <w:rFonts w:ascii="Adobe Fan Heiti Std B" w:eastAsia="Adobe Fan Heiti Std B" w:hAnsi="Adobe Fan Heiti Std B"/>
          <w:color w:val="auto"/>
          <w:u w:val="single"/>
        </w:rPr>
        <w:t xml:space="preserve"> Work Experience</w:t>
      </w:r>
    </w:p>
    <w:p w:rsidR="00336904" w:rsidRPr="006A435B" w:rsidRDefault="00336904" w:rsidP="004542CA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Music Teacher at </w:t>
      </w:r>
      <w:proofErr w:type="gramStart"/>
      <w:r>
        <w:rPr>
          <w:b/>
        </w:rPr>
        <w:t>Hourglass  -</w:t>
      </w:r>
      <w:proofErr w:type="gramEnd"/>
      <w:r>
        <w:rPr>
          <w:b/>
        </w:rPr>
        <w:t xml:space="preserve">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336904" w:rsidRDefault="00336904" w:rsidP="00336904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Pr="00336904" w:rsidRDefault="00336904" w:rsidP="00336904">
      <w:pPr>
        <w:pStyle w:val="Heading3"/>
        <w:spacing w:line="293" w:lineRule="auto"/>
      </w:pPr>
      <w:r w:rsidRPr="00E00867">
        <w:t xml:space="preserve">• </w:t>
      </w:r>
      <w:r>
        <w:t xml:space="preserve">Coordinated work schedules and </w:t>
      </w:r>
      <w:proofErr w:type="spellStart"/>
      <w:r>
        <w:t>payrates</w:t>
      </w:r>
      <w:proofErr w:type="spellEnd"/>
      <w:r>
        <w:t xml:space="preserve"> to increase revenue by 33%</w:t>
      </w:r>
    </w:p>
    <w:sectPr w:rsidR="00336904" w:rsidRPr="00336904" w:rsidSect="00C83C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051" w:rsidRDefault="00487051">
      <w:pPr>
        <w:spacing w:after="0" w:line="240" w:lineRule="auto"/>
      </w:pPr>
      <w:r>
        <w:separator/>
      </w:r>
    </w:p>
  </w:endnote>
  <w:endnote w:type="continuationSeparator" w:id="0">
    <w:p w:rsidR="00487051" w:rsidRDefault="0048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051" w:rsidRDefault="00487051">
      <w:pPr>
        <w:spacing w:after="0" w:line="240" w:lineRule="auto"/>
      </w:pPr>
      <w:r>
        <w:separator/>
      </w:r>
    </w:p>
  </w:footnote>
  <w:footnote w:type="continuationSeparator" w:id="0">
    <w:p w:rsidR="00487051" w:rsidRDefault="0048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AA7" w:rsidRPr="00FD29CD" w:rsidRDefault="00487051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370996696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184FB9" w:rsidRPr="00FD29CD" w:rsidRDefault="0045531A" w:rsidP="004A1AA7">
    <w:pPr>
      <w:spacing w:after="0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88D" w:rsidRDefault="00EA5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B8"/>
    <w:rsid w:val="0001778B"/>
    <w:rsid w:val="00042991"/>
    <w:rsid w:val="00042D4F"/>
    <w:rsid w:val="00047D56"/>
    <w:rsid w:val="000A0FF6"/>
    <w:rsid w:val="000A59E9"/>
    <w:rsid w:val="000D0BE3"/>
    <w:rsid w:val="001111CD"/>
    <w:rsid w:val="001326E1"/>
    <w:rsid w:val="00134A8B"/>
    <w:rsid w:val="001427C7"/>
    <w:rsid w:val="00184FB9"/>
    <w:rsid w:val="001864DE"/>
    <w:rsid w:val="001A00B0"/>
    <w:rsid w:val="001A3140"/>
    <w:rsid w:val="001C189D"/>
    <w:rsid w:val="001C1DF8"/>
    <w:rsid w:val="001F6501"/>
    <w:rsid w:val="001F6FB7"/>
    <w:rsid w:val="00226DA8"/>
    <w:rsid w:val="002276DD"/>
    <w:rsid w:val="0026131E"/>
    <w:rsid w:val="00265FB0"/>
    <w:rsid w:val="00286032"/>
    <w:rsid w:val="00297A14"/>
    <w:rsid w:val="002F4115"/>
    <w:rsid w:val="003129AA"/>
    <w:rsid w:val="00326695"/>
    <w:rsid w:val="00336904"/>
    <w:rsid w:val="00342086"/>
    <w:rsid w:val="003426C6"/>
    <w:rsid w:val="0035241B"/>
    <w:rsid w:val="00363351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542CA"/>
    <w:rsid w:val="0045531A"/>
    <w:rsid w:val="0045667B"/>
    <w:rsid w:val="00462719"/>
    <w:rsid w:val="004677FB"/>
    <w:rsid w:val="00487051"/>
    <w:rsid w:val="004A1AA7"/>
    <w:rsid w:val="004A6E8F"/>
    <w:rsid w:val="004B4E97"/>
    <w:rsid w:val="004C7B59"/>
    <w:rsid w:val="00505B0E"/>
    <w:rsid w:val="005068F5"/>
    <w:rsid w:val="00517582"/>
    <w:rsid w:val="00523EF8"/>
    <w:rsid w:val="005341C1"/>
    <w:rsid w:val="00535D7A"/>
    <w:rsid w:val="00536BC4"/>
    <w:rsid w:val="00590E57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A435B"/>
    <w:rsid w:val="006C3A78"/>
    <w:rsid w:val="006C6674"/>
    <w:rsid w:val="00717E35"/>
    <w:rsid w:val="00733B67"/>
    <w:rsid w:val="00776D77"/>
    <w:rsid w:val="00786744"/>
    <w:rsid w:val="00793D10"/>
    <w:rsid w:val="007C3764"/>
    <w:rsid w:val="007E61A2"/>
    <w:rsid w:val="00805858"/>
    <w:rsid w:val="008161A7"/>
    <w:rsid w:val="00826755"/>
    <w:rsid w:val="008356DE"/>
    <w:rsid w:val="00851998"/>
    <w:rsid w:val="00865AA9"/>
    <w:rsid w:val="0088207A"/>
    <w:rsid w:val="008C2D41"/>
    <w:rsid w:val="008C519F"/>
    <w:rsid w:val="008C7A4B"/>
    <w:rsid w:val="008D3D09"/>
    <w:rsid w:val="00995D83"/>
    <w:rsid w:val="009A2615"/>
    <w:rsid w:val="009A3AC4"/>
    <w:rsid w:val="009D625D"/>
    <w:rsid w:val="00A00A4D"/>
    <w:rsid w:val="00A10FED"/>
    <w:rsid w:val="00A16BF8"/>
    <w:rsid w:val="00A30F74"/>
    <w:rsid w:val="00A449CA"/>
    <w:rsid w:val="00A53890"/>
    <w:rsid w:val="00A97126"/>
    <w:rsid w:val="00AA5312"/>
    <w:rsid w:val="00AC5E78"/>
    <w:rsid w:val="00AD5A9A"/>
    <w:rsid w:val="00B016BB"/>
    <w:rsid w:val="00B05D9C"/>
    <w:rsid w:val="00B2396A"/>
    <w:rsid w:val="00B2756E"/>
    <w:rsid w:val="00B333E1"/>
    <w:rsid w:val="00B4171C"/>
    <w:rsid w:val="00B730F8"/>
    <w:rsid w:val="00B75315"/>
    <w:rsid w:val="00B813BB"/>
    <w:rsid w:val="00B83951"/>
    <w:rsid w:val="00BA186A"/>
    <w:rsid w:val="00BD44FE"/>
    <w:rsid w:val="00C00301"/>
    <w:rsid w:val="00C0792A"/>
    <w:rsid w:val="00C40A62"/>
    <w:rsid w:val="00C54250"/>
    <w:rsid w:val="00C8040E"/>
    <w:rsid w:val="00C8152A"/>
    <w:rsid w:val="00C83CC3"/>
    <w:rsid w:val="00CB23A2"/>
    <w:rsid w:val="00CB7EFA"/>
    <w:rsid w:val="00CC404D"/>
    <w:rsid w:val="00CF1D86"/>
    <w:rsid w:val="00D312F7"/>
    <w:rsid w:val="00D47E6C"/>
    <w:rsid w:val="00D57837"/>
    <w:rsid w:val="00D74685"/>
    <w:rsid w:val="00DC027E"/>
    <w:rsid w:val="00DE110A"/>
    <w:rsid w:val="00E00867"/>
    <w:rsid w:val="00E2480A"/>
    <w:rsid w:val="00E57451"/>
    <w:rsid w:val="00E713E8"/>
    <w:rsid w:val="00E743E3"/>
    <w:rsid w:val="00E772AE"/>
    <w:rsid w:val="00E876E1"/>
    <w:rsid w:val="00EA4539"/>
    <w:rsid w:val="00EA588D"/>
    <w:rsid w:val="00EE265E"/>
    <w:rsid w:val="00F00947"/>
    <w:rsid w:val="00F04A1A"/>
    <w:rsid w:val="00F51941"/>
    <w:rsid w:val="00F9390E"/>
    <w:rsid w:val="00FA5E96"/>
    <w:rsid w:val="00FB7132"/>
    <w:rsid w:val="00FC7150"/>
    <w:rsid w:val="00FD0635"/>
    <w:rsid w:val="00FD29CD"/>
    <w:rsid w:val="00FD779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973CB"/>
    <w:rsid w:val="00323683"/>
    <w:rsid w:val="003E6295"/>
    <w:rsid w:val="00587C1C"/>
    <w:rsid w:val="005C5D01"/>
    <w:rsid w:val="00796DAC"/>
    <w:rsid w:val="007E19B5"/>
    <w:rsid w:val="008D249B"/>
    <w:rsid w:val="0099090F"/>
    <w:rsid w:val="00CD696E"/>
    <w:rsid w:val="00CE03B0"/>
    <w:rsid w:val="00CF2E27"/>
    <w:rsid w:val="00D233A2"/>
    <w:rsid w:val="00D62C38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5A57154-1E62-4E53-AE0B-6C8304E0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10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Walter</dc:creator>
  <cp:lastModifiedBy>Anthony Walter</cp:lastModifiedBy>
  <cp:revision>4</cp:revision>
  <cp:lastPrinted>2015-06-10T23:32:00Z</cp:lastPrinted>
  <dcterms:created xsi:type="dcterms:W3CDTF">2016-03-24T20:05:00Z</dcterms:created>
  <dcterms:modified xsi:type="dcterms:W3CDTF">2016-06-02T06:32:00Z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