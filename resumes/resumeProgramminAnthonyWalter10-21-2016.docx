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alias w:val="Resume Name"/>
        <w:tag w:val="Resume Name"/>
        <w:id w:val="1257551780"/>
        <w:placeholder>
          <w:docPart w:val="8273AFB93AEF4D0791290A2B43A7B2DC"/>
        </w:placeholder>
        <w:docPartList>
          <w:docPartGallery w:val="Quick Parts"/>
          <w:docPartCategory w:val=" Resume Name"/>
        </w:docPartList>
      </w:sdtPr>
      <w:sdtEndPr>
        <w:rPr>
          <w:b w:val="0"/>
          <w:color w:val="000000" w:themeColor="text1"/>
          <w:sz w:val="24"/>
          <w:szCs w:val="24"/>
        </w:rPr>
      </w:sdtEndPr>
      <w:sdtContent>
        <w:p w:rsidR="00F00947" w:rsidRPr="00F9390E" w:rsidRDefault="005A1859" w:rsidP="003F3926">
          <w:pPr>
            <w:pStyle w:val="Title"/>
            <w:spacing w:after="0"/>
            <w:rPr>
              <w:rFonts w:cs="Aharoni"/>
              <w:b/>
              <w:color w:val="0D0D0D" w:themeColor="text1" w:themeTint="F2"/>
              <w:sz w:val="48"/>
              <w:szCs w:val="4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sdt>
            <w:sdtPr>
              <w:rPr>
                <w:rFonts w:cs="Aharoni"/>
                <w:color w:val="0D0D0D" w:themeColor="text1" w:themeTint="F2"/>
                <w:sz w:val="48"/>
                <w:szCs w:val="48"/>
              </w:rPr>
              <w:alias w:val="Author"/>
              <w:tag w:val=""/>
              <w:id w:val="-1792899604"/>
              <w:placeholder>
                <w:docPart w:val="89657913127A4331BA2D5018BCB7772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26131E" w:rsidRPr="00F9390E">
                <w:rPr>
                  <w:rFonts w:cs="Aharoni"/>
                  <w:color w:val="0D0D0D" w:themeColor="text1" w:themeTint="F2"/>
                  <w:sz w:val="48"/>
                  <w:szCs w:val="48"/>
                </w:rPr>
                <w:t>Anthony Walter</w:t>
              </w:r>
            </w:sdtContent>
          </w:sdt>
        </w:p>
        <w:p w:rsidR="00F00947" w:rsidRPr="00F9390E" w:rsidRDefault="008356DE" w:rsidP="00E2480A">
          <w:pPr>
            <w:spacing w:after="0" w:line="240" w:lineRule="auto"/>
            <w:ind w:left="720" w:firstLine="720"/>
            <w:rPr>
              <w:color w:val="0D0D0D" w:themeColor="text1" w:themeTint="F2"/>
            </w:rPr>
          </w:pPr>
          <w:r w:rsidRPr="00F9390E">
            <w:rPr>
              <w:color w:val="0D0D0D" w:themeColor="text1" w:themeTint="F2"/>
            </w:rPr>
            <w:t>maestroanth@gmail.com • 970-301-3202 • www.</w:t>
          </w:r>
          <w:r w:rsidR="001F6501">
            <w:rPr>
              <w:color w:val="0D0D0D" w:themeColor="text1" w:themeTint="F2"/>
            </w:rPr>
            <w:t>netdoodler</w:t>
          </w:r>
          <w:r w:rsidRPr="00F9390E">
            <w:rPr>
              <w:color w:val="0D0D0D" w:themeColor="text1" w:themeTint="F2"/>
            </w:rPr>
            <w:t>.com</w:t>
          </w:r>
        </w:p>
        <w:sdt>
          <w:sdtPr>
            <w:rPr>
              <w:color w:val="0D0D0D" w:themeColor="text1" w:themeTint="F2"/>
            </w:rPr>
            <w:id w:val="1876879910"/>
            <w:placeholder>
              <w:docPart w:val="5416F63C411E45C4888F25770518ACC8"/>
            </w:placeholder>
            <w:text/>
          </w:sdtPr>
          <w:sdtEndPr/>
          <w:sdtContent>
            <w:p w:rsidR="00F00947" w:rsidRPr="003F3926" w:rsidRDefault="00EA588D" w:rsidP="001F6FB7">
              <w:pPr>
                <w:spacing w:after="0" w:line="240" w:lineRule="auto"/>
                <w:jc w:val="center"/>
                <w:rPr>
                  <w:color w:val="000000" w:themeColor="text1"/>
                  <w:sz w:val="24"/>
                  <w:szCs w:val="24"/>
                </w:rPr>
              </w:pPr>
              <w:r>
                <w:rPr>
                  <w:color w:val="0D0D0D" w:themeColor="text1" w:themeTint="F2"/>
                </w:rPr>
                <w:t>1050 Hobbit St M110</w:t>
              </w:r>
              <w:r w:rsidR="008356DE" w:rsidRPr="00F9390E">
                <w:rPr>
                  <w:color w:val="0D0D0D" w:themeColor="text1" w:themeTint="F2"/>
                </w:rPr>
                <w:t xml:space="preserve"> Fort Collins, CO 80526</w:t>
              </w:r>
            </w:p>
          </w:sdtContent>
        </w:sdt>
      </w:sdtContent>
    </w:sdt>
    <w:p w:rsidR="00B813BB" w:rsidRPr="003F3926" w:rsidRDefault="00B813BB" w:rsidP="00536BC4">
      <w:pPr>
        <w:pStyle w:val="Heading4"/>
        <w:spacing w:before="360" w:line="288" w:lineRule="auto"/>
        <w:rPr>
          <w:szCs w:val="23"/>
        </w:rPr>
      </w:pPr>
      <w:r w:rsidRPr="003F3926">
        <w:rPr>
          <w:szCs w:val="23"/>
        </w:rPr>
        <w:t xml:space="preserve">• </w:t>
      </w:r>
      <w:r w:rsidR="00AA5312" w:rsidRPr="003F3926">
        <w:rPr>
          <w:szCs w:val="23"/>
        </w:rPr>
        <w:t>Skilled in a variety of computing applications, database handling, and languages including: C++, C#, VB, ASP.Net,</w:t>
      </w:r>
      <w:r w:rsidR="00042991" w:rsidRPr="003F3926">
        <w:rPr>
          <w:szCs w:val="23"/>
        </w:rPr>
        <w:t xml:space="preserve"> PHP, HTML, CSS,</w:t>
      </w:r>
      <w:r w:rsidR="00AA5312" w:rsidRPr="003F3926">
        <w:rPr>
          <w:szCs w:val="23"/>
        </w:rPr>
        <w:t xml:space="preserve"> Java, SQL, </w:t>
      </w:r>
      <w:proofErr w:type="spellStart"/>
      <w:r w:rsidR="005341C1">
        <w:rPr>
          <w:szCs w:val="23"/>
        </w:rPr>
        <w:t>Javascript</w:t>
      </w:r>
      <w:proofErr w:type="spellEnd"/>
      <w:r w:rsidR="005341C1">
        <w:rPr>
          <w:szCs w:val="23"/>
        </w:rPr>
        <w:t>/JQuery</w:t>
      </w:r>
      <w:r w:rsidR="00042991" w:rsidRPr="003F3926">
        <w:rPr>
          <w:szCs w:val="23"/>
        </w:rPr>
        <w:t xml:space="preserve">, </w:t>
      </w:r>
      <w:r w:rsidR="00AA5312" w:rsidRPr="003F3926">
        <w:rPr>
          <w:szCs w:val="23"/>
        </w:rPr>
        <w:t xml:space="preserve">ERP, </w:t>
      </w:r>
      <w:r w:rsidR="00042991" w:rsidRPr="003F3926">
        <w:rPr>
          <w:szCs w:val="23"/>
        </w:rPr>
        <w:t xml:space="preserve">Linux and </w:t>
      </w:r>
      <w:r w:rsidR="0088207A">
        <w:rPr>
          <w:szCs w:val="23"/>
        </w:rPr>
        <w:t xml:space="preserve">Windows </w:t>
      </w:r>
      <w:proofErr w:type="spellStart"/>
      <w:r w:rsidR="004C0109">
        <w:rPr>
          <w:szCs w:val="23"/>
        </w:rPr>
        <w:t>Powershell</w:t>
      </w:r>
      <w:proofErr w:type="spellEnd"/>
      <w:r w:rsidR="004C0109">
        <w:rPr>
          <w:szCs w:val="23"/>
        </w:rPr>
        <w:t xml:space="preserve"> as well as Adobe Creative Suite</w:t>
      </w:r>
    </w:p>
    <w:p w:rsidR="00B730F8" w:rsidRPr="003F3926" w:rsidRDefault="00B730F8" w:rsidP="00462719">
      <w:pPr>
        <w:pStyle w:val="Heading4"/>
        <w:spacing w:line="288" w:lineRule="auto"/>
        <w:rPr>
          <w:szCs w:val="23"/>
        </w:rPr>
      </w:pPr>
      <w:r w:rsidRPr="003F3926">
        <w:rPr>
          <w:szCs w:val="23"/>
        </w:rPr>
        <w:t xml:space="preserve">• </w:t>
      </w:r>
      <w:r w:rsidR="00042991" w:rsidRPr="003F3926">
        <w:rPr>
          <w:szCs w:val="23"/>
        </w:rPr>
        <w:t>Practical Intuition – ability to come up with solutions which others may not see developed through troubleshooting</w:t>
      </w:r>
      <w:r w:rsidR="004677FB" w:rsidRPr="003F3926">
        <w:rPr>
          <w:szCs w:val="23"/>
        </w:rPr>
        <w:t xml:space="preserve"> experience</w:t>
      </w:r>
      <w:r w:rsidR="00042991" w:rsidRPr="003F3926">
        <w:rPr>
          <w:szCs w:val="23"/>
        </w:rPr>
        <w:t xml:space="preserve"> in both the arts and sciences</w:t>
      </w:r>
    </w:p>
    <w:p w:rsidR="00B730F8" w:rsidRPr="003F3926" w:rsidRDefault="00B730F8" w:rsidP="00462719">
      <w:pPr>
        <w:pStyle w:val="Heading4"/>
        <w:spacing w:line="288" w:lineRule="auto"/>
        <w:rPr>
          <w:szCs w:val="23"/>
        </w:rPr>
      </w:pPr>
      <w:r w:rsidRPr="003F3926">
        <w:rPr>
          <w:szCs w:val="23"/>
        </w:rPr>
        <w:t xml:space="preserve">• </w:t>
      </w:r>
      <w:r w:rsidR="00F51941">
        <w:rPr>
          <w:szCs w:val="23"/>
        </w:rPr>
        <w:t xml:space="preserve">Flexibility </w:t>
      </w:r>
      <w:r w:rsidR="00042991" w:rsidRPr="003F3926">
        <w:rPr>
          <w:szCs w:val="23"/>
        </w:rPr>
        <w:t xml:space="preserve">– </w:t>
      </w:r>
      <w:r w:rsidR="0088207A">
        <w:rPr>
          <w:szCs w:val="23"/>
        </w:rPr>
        <w:t>cap</w:t>
      </w:r>
      <w:r w:rsidR="004677FB" w:rsidRPr="003F3926">
        <w:rPr>
          <w:szCs w:val="23"/>
        </w:rPr>
        <w:t>ability</w:t>
      </w:r>
      <w:r w:rsidR="00042991" w:rsidRPr="003F3926">
        <w:rPr>
          <w:szCs w:val="23"/>
        </w:rPr>
        <w:t xml:space="preserve"> to learn and modify current skillsets in order to provide a sense of uniqueness t</w:t>
      </w:r>
      <w:r w:rsidR="00B83951" w:rsidRPr="003F3926">
        <w:rPr>
          <w:szCs w:val="23"/>
        </w:rPr>
        <w:t>hat meets</w:t>
      </w:r>
      <w:r w:rsidR="00042991" w:rsidRPr="003F3926">
        <w:rPr>
          <w:szCs w:val="23"/>
        </w:rPr>
        <w:t xml:space="preserve"> the demands of the employer and consumer </w:t>
      </w:r>
    </w:p>
    <w:p w:rsidR="00E2480A" w:rsidRPr="003F3926" w:rsidRDefault="00B813BB" w:rsidP="00462719">
      <w:pPr>
        <w:pStyle w:val="Heading4"/>
        <w:spacing w:line="288" w:lineRule="auto"/>
        <w:rPr>
          <w:szCs w:val="23"/>
        </w:rPr>
      </w:pPr>
      <w:r w:rsidRPr="003F3926">
        <w:rPr>
          <w:szCs w:val="23"/>
        </w:rPr>
        <w:t xml:space="preserve">• </w:t>
      </w:r>
      <w:r w:rsidR="0035241B">
        <w:rPr>
          <w:szCs w:val="23"/>
        </w:rPr>
        <w:t>Ambition</w:t>
      </w:r>
      <w:r w:rsidR="00042991" w:rsidRPr="003F3926">
        <w:rPr>
          <w:szCs w:val="23"/>
        </w:rPr>
        <w:t xml:space="preserve"> – never satisfied with </w:t>
      </w:r>
      <w:r w:rsidR="003129AA" w:rsidRPr="003F3926">
        <w:rPr>
          <w:szCs w:val="23"/>
        </w:rPr>
        <w:t>amateur work</w:t>
      </w:r>
      <w:r w:rsidR="00042991" w:rsidRPr="003F3926">
        <w:rPr>
          <w:szCs w:val="23"/>
        </w:rPr>
        <w:t>, but continually strives for professional results</w:t>
      </w:r>
      <w:r w:rsidR="00462719">
        <w:rPr>
          <w:szCs w:val="23"/>
        </w:rPr>
        <w:t xml:space="preserve"> which is showcased through project experience</w:t>
      </w:r>
    </w:p>
    <w:p w:rsidR="00184FB9" w:rsidRPr="00E2480A" w:rsidRDefault="0045531A" w:rsidP="00D47E6C">
      <w:pPr>
        <w:pStyle w:val="SectionHeading"/>
        <w:spacing w:line="317" w:lineRule="auto"/>
        <w:rPr>
          <w:rFonts w:ascii="Adobe Fan Heiti Std B" w:eastAsia="Adobe Fan Heiti Std B" w:hAnsi="Adobe Fan Heiti Std B"/>
          <w:color w:val="auto"/>
          <w:u w:val="single"/>
        </w:rPr>
      </w:pPr>
      <w:r w:rsidRPr="00E2480A">
        <w:rPr>
          <w:rFonts w:ascii="Adobe Fan Heiti Std B" w:eastAsia="Adobe Fan Heiti Std B" w:hAnsi="Adobe Fan Heiti Std B"/>
          <w:color w:val="auto"/>
          <w:u w:val="single"/>
        </w:rPr>
        <w:t>Education</w:t>
      </w:r>
    </w:p>
    <w:p w:rsidR="00A97126" w:rsidRDefault="00A97126" w:rsidP="00BD44FE">
      <w:pPr>
        <w:pStyle w:val="Heading1"/>
        <w:spacing w:line="293" w:lineRule="auto"/>
        <w:rPr>
          <w:rFonts w:asciiTheme="minorHAnsi" w:hAnsiTheme="minorHAnsi"/>
          <w:b/>
          <w:color w:val="404040" w:themeColor="text1" w:themeTint="BF"/>
          <w:sz w:val="24"/>
          <w:szCs w:val="26"/>
        </w:rPr>
      </w:pPr>
      <w:r w:rsidRPr="00A97126">
        <w:rPr>
          <w:rFonts w:asciiTheme="minorHAnsi" w:hAnsiTheme="minorHAnsi"/>
          <w:b/>
          <w:color w:val="404040" w:themeColor="text1" w:themeTint="BF"/>
          <w:sz w:val="24"/>
          <w:szCs w:val="26"/>
        </w:rPr>
        <w:t>Colorado State University</w:t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>, Fort Collins CO</w:t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 w:rsidR="00B83951"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  <w:t xml:space="preserve">      June 2015</w:t>
      </w:r>
    </w:p>
    <w:p w:rsidR="00BD44FE" w:rsidRPr="00BD44FE" w:rsidRDefault="00A97126" w:rsidP="00BD44FE">
      <w:pPr>
        <w:pStyle w:val="Heading3"/>
        <w:spacing w:line="293" w:lineRule="auto"/>
        <w:rPr>
          <w:b/>
        </w:rPr>
      </w:pPr>
      <w:r w:rsidRPr="00A97126">
        <w:t xml:space="preserve">• </w:t>
      </w:r>
      <w:r w:rsidRPr="00BD44FE">
        <w:rPr>
          <w:b/>
        </w:rPr>
        <w:t>Master’s in Computer Information Systems</w:t>
      </w:r>
    </w:p>
    <w:p w:rsidR="00A97126" w:rsidRDefault="00D312F7" w:rsidP="00BD44FE">
      <w:pPr>
        <w:pStyle w:val="Heading3"/>
        <w:spacing w:line="293" w:lineRule="auto"/>
      </w:pPr>
      <w:r w:rsidRPr="00A97126">
        <w:t xml:space="preserve">• </w:t>
      </w:r>
      <w:r>
        <w:t xml:space="preserve">Certificate in </w:t>
      </w:r>
      <w:r w:rsidR="001C1DF8">
        <w:t xml:space="preserve">PMP </w:t>
      </w:r>
      <w:r>
        <w:t>Project Management</w:t>
      </w:r>
    </w:p>
    <w:p w:rsidR="0088207A" w:rsidRPr="0088207A" w:rsidRDefault="0088207A" w:rsidP="0088207A">
      <w:pPr>
        <w:pStyle w:val="Heading3"/>
        <w:spacing w:line="293" w:lineRule="auto"/>
      </w:pPr>
      <w:r w:rsidRPr="00A97126">
        <w:t xml:space="preserve">• </w:t>
      </w:r>
      <w:r>
        <w:t>Relevant Coursework: CIS 670: Agile/Scrum, CIS 605: Business Visual Application Development, CIS 610: Software Development Methodology</w:t>
      </w:r>
    </w:p>
    <w:p w:rsidR="00BD44FE" w:rsidRPr="00BD44FE" w:rsidRDefault="00B83951" w:rsidP="004A1AA7">
      <w:pPr>
        <w:pStyle w:val="Heading1"/>
        <w:spacing w:line="317" w:lineRule="auto"/>
        <w:rPr>
          <w:rFonts w:asciiTheme="minorHAnsi" w:hAnsiTheme="minorHAnsi"/>
          <w:b/>
          <w:color w:val="404040" w:themeColor="text1" w:themeTint="BF"/>
          <w:sz w:val="24"/>
          <w:szCs w:val="26"/>
        </w:rPr>
      </w:pP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Front Range Community </w:t>
      </w:r>
      <w:r w:rsidRPr="00BD44FE">
        <w:rPr>
          <w:rFonts w:asciiTheme="minorHAnsi" w:hAnsiTheme="minorHAnsi"/>
          <w:b/>
          <w:color w:val="404040" w:themeColor="text1" w:themeTint="BF"/>
          <w:sz w:val="24"/>
          <w:szCs w:val="26"/>
        </w:rPr>
        <w:t>College</w:t>
      </w:r>
      <w:r w:rsidR="001C1DF8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, </w:t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Fort Collins CO               </w:t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</w:r>
      <w:r>
        <w:rPr>
          <w:rFonts w:asciiTheme="minorHAnsi" w:hAnsiTheme="minorHAnsi"/>
          <w:b/>
          <w:color w:val="404040" w:themeColor="text1" w:themeTint="BF"/>
          <w:sz w:val="24"/>
          <w:szCs w:val="26"/>
        </w:rPr>
        <w:tab/>
        <w:t xml:space="preserve">      June 2015</w:t>
      </w:r>
      <w:r w:rsidR="00BD44FE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    </w:t>
      </w:r>
      <w:r w:rsidR="001326E1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                             </w:t>
      </w:r>
      <w:r w:rsidR="00BD44FE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   </w:t>
      </w:r>
      <w:r w:rsidR="001326E1">
        <w:rPr>
          <w:rFonts w:asciiTheme="minorHAnsi" w:hAnsiTheme="minorHAnsi"/>
          <w:b/>
          <w:color w:val="404040" w:themeColor="text1" w:themeTint="BF"/>
          <w:sz w:val="24"/>
          <w:szCs w:val="26"/>
        </w:rPr>
        <w:t xml:space="preserve">  </w:t>
      </w:r>
    </w:p>
    <w:p w:rsidR="004A1AA7" w:rsidRPr="004A1AA7" w:rsidRDefault="00BD44FE" w:rsidP="004A1AA7">
      <w:pPr>
        <w:pStyle w:val="Heading3"/>
        <w:spacing w:line="293" w:lineRule="auto"/>
        <w:rPr>
          <w:b/>
        </w:rPr>
      </w:pPr>
      <w:r w:rsidRPr="004A1AA7">
        <w:rPr>
          <w:b/>
        </w:rPr>
        <w:t xml:space="preserve">• </w:t>
      </w:r>
      <w:r w:rsidR="004A1AA7" w:rsidRPr="004A1AA7">
        <w:rPr>
          <w:b/>
        </w:rPr>
        <w:t xml:space="preserve">Associate’s in Computer </w:t>
      </w:r>
      <w:r w:rsidR="00B75315">
        <w:rPr>
          <w:b/>
        </w:rPr>
        <w:t>Programming</w:t>
      </w:r>
    </w:p>
    <w:p w:rsidR="00BD44FE" w:rsidRDefault="00BD44FE" w:rsidP="004A1AA7">
      <w:pPr>
        <w:pStyle w:val="Heading3"/>
        <w:spacing w:line="293" w:lineRule="auto"/>
      </w:pPr>
      <w:r w:rsidRPr="00BD44FE">
        <w:t>• Member of Phi Theta Kappa Honor Society</w:t>
      </w:r>
    </w:p>
    <w:p w:rsidR="00674DFB" w:rsidRPr="00CF1D86" w:rsidRDefault="00D312F7" w:rsidP="00CF1D86">
      <w:pPr>
        <w:pStyle w:val="Heading3"/>
        <w:spacing w:line="293" w:lineRule="auto"/>
      </w:pPr>
      <w:r w:rsidRPr="00A97126">
        <w:t xml:space="preserve">• </w:t>
      </w:r>
      <w:r w:rsidR="001C1DF8">
        <w:t xml:space="preserve">Certificate in A+ Computer </w:t>
      </w:r>
      <w:r>
        <w:t>Technician</w:t>
      </w:r>
    </w:p>
    <w:p w:rsidR="00931060" w:rsidRPr="001F6501" w:rsidRDefault="00931060" w:rsidP="00931060">
      <w:pPr>
        <w:pStyle w:val="Heading1"/>
        <w:spacing w:after="120"/>
        <w:rPr>
          <w:rFonts w:asciiTheme="minorHAnsi" w:hAnsiTheme="minorHAnsi"/>
          <w:b/>
          <w:color w:val="595959" w:themeColor="text1" w:themeTint="A6"/>
          <w:sz w:val="24"/>
          <w:szCs w:val="24"/>
        </w:rPr>
      </w:pPr>
      <w:r w:rsidRPr="001F6501">
        <w:rPr>
          <w:rFonts w:asciiTheme="minorHAnsi" w:hAnsiTheme="minorHAnsi"/>
          <w:b/>
          <w:color w:val="595959" w:themeColor="text1" w:themeTint="A6"/>
          <w:sz w:val="24"/>
          <w:szCs w:val="24"/>
        </w:rPr>
        <w:t xml:space="preserve">University of Northern Colorado, Greeley CO </w:t>
      </w:r>
      <w:r w:rsidRPr="001F6501">
        <w:rPr>
          <w:rFonts w:asciiTheme="minorHAnsi" w:hAnsiTheme="minorHAnsi"/>
          <w:b/>
          <w:color w:val="595959" w:themeColor="text1" w:themeTint="A6"/>
          <w:sz w:val="24"/>
          <w:szCs w:val="24"/>
        </w:rPr>
        <w:tab/>
      </w:r>
      <w:r w:rsidRPr="001F6501">
        <w:rPr>
          <w:rFonts w:asciiTheme="minorHAnsi" w:hAnsiTheme="minorHAnsi"/>
          <w:b/>
          <w:color w:val="595959" w:themeColor="text1" w:themeTint="A6"/>
          <w:sz w:val="24"/>
          <w:szCs w:val="24"/>
        </w:rPr>
        <w:tab/>
      </w:r>
      <w:r w:rsidRPr="001F6501">
        <w:rPr>
          <w:rFonts w:asciiTheme="minorHAnsi" w:hAnsiTheme="minorHAnsi"/>
          <w:b/>
          <w:color w:val="595959" w:themeColor="text1" w:themeTint="A6"/>
          <w:sz w:val="24"/>
          <w:szCs w:val="24"/>
        </w:rPr>
        <w:tab/>
      </w:r>
      <w:r w:rsidRPr="001F6501">
        <w:rPr>
          <w:rFonts w:asciiTheme="minorHAnsi" w:hAnsiTheme="minorHAnsi"/>
          <w:b/>
          <w:color w:val="595959" w:themeColor="text1" w:themeTint="A6"/>
          <w:sz w:val="24"/>
          <w:szCs w:val="24"/>
        </w:rPr>
        <w:tab/>
        <w:t xml:space="preserve">      June 2006</w:t>
      </w:r>
    </w:p>
    <w:p w:rsidR="00931060" w:rsidRPr="000A0FF6" w:rsidRDefault="00931060" w:rsidP="00931060">
      <w:pPr>
        <w:pStyle w:val="Heading3"/>
        <w:spacing w:line="24" w:lineRule="atLeast"/>
        <w:rPr>
          <w:b/>
        </w:rPr>
      </w:pPr>
      <w:r w:rsidRPr="000A0FF6">
        <w:rPr>
          <w:b/>
        </w:rPr>
        <w:t>• Bachelor’s in Music: Theory and Composition</w:t>
      </w:r>
    </w:p>
    <w:p w:rsidR="00931060" w:rsidRDefault="00931060" w:rsidP="00931060">
      <w:pPr>
        <w:pStyle w:val="Heading3"/>
        <w:spacing w:line="24" w:lineRule="atLeast"/>
      </w:pPr>
      <w:r>
        <w:t xml:space="preserve">• Dean’s List </w:t>
      </w:r>
    </w:p>
    <w:p w:rsidR="00CF1D86" w:rsidRPr="00505B0E" w:rsidRDefault="00CF1D86" w:rsidP="004B4E97">
      <w:pPr>
        <w:spacing w:before="100" w:beforeAutospacing="1" w:line="240" w:lineRule="auto"/>
        <w:rPr>
          <w:b/>
          <w:sz w:val="24"/>
          <w:szCs w:val="24"/>
        </w:rPr>
      </w:pPr>
    </w:p>
    <w:p w:rsidR="00336904" w:rsidRDefault="003129AA" w:rsidP="00931060">
      <w:pPr>
        <w:pStyle w:val="Heading2"/>
        <w:spacing w:before="0" w:line="389" w:lineRule="auto"/>
        <w:rPr>
          <w:b/>
        </w:rPr>
      </w:pPr>
      <w:r w:rsidRPr="00E2480A">
        <w:rPr>
          <w:rFonts w:ascii="Adobe Fan Heiti Std B" w:eastAsia="Adobe Fan Heiti Std B" w:hAnsi="Adobe Fan Heiti Std B"/>
          <w:sz w:val="28"/>
          <w:szCs w:val="28"/>
          <w:u w:val="single"/>
        </w:rPr>
        <w:lastRenderedPageBreak/>
        <w:t xml:space="preserve">Computer Information Systems </w:t>
      </w:r>
      <w:r w:rsidR="008421D0">
        <w:rPr>
          <w:rFonts w:ascii="Adobe Fan Heiti Std B" w:eastAsia="Adobe Fan Heiti Std B" w:hAnsi="Adobe Fan Heiti Std B"/>
          <w:sz w:val="28"/>
          <w:szCs w:val="28"/>
          <w:u w:val="single"/>
        </w:rPr>
        <w:t xml:space="preserve">Work </w:t>
      </w:r>
      <w:r w:rsidRPr="00E2480A">
        <w:rPr>
          <w:rFonts w:ascii="Adobe Fan Heiti Std B" w:eastAsia="Adobe Fan Heiti Std B" w:hAnsi="Adobe Fan Heiti Std B"/>
          <w:sz w:val="28"/>
          <w:szCs w:val="28"/>
          <w:u w:val="single"/>
        </w:rPr>
        <w:t>Experience</w:t>
      </w:r>
      <w:r w:rsidR="00336904" w:rsidRPr="00336904">
        <w:rPr>
          <w:b/>
        </w:rPr>
        <w:t xml:space="preserve"> </w:t>
      </w:r>
    </w:p>
    <w:p w:rsidR="00DE1815" w:rsidRPr="008C519F" w:rsidRDefault="00DE1815" w:rsidP="00931060">
      <w:pPr>
        <w:pStyle w:val="Heading2"/>
        <w:spacing w:before="0" w:line="389" w:lineRule="auto"/>
        <w:rPr>
          <w:b/>
        </w:rPr>
      </w:pPr>
      <w:r>
        <w:rPr>
          <w:b/>
        </w:rPr>
        <w:t xml:space="preserve">Entrepreneur </w:t>
      </w:r>
      <w:r>
        <w:rPr>
          <w:b/>
        </w:rPr>
        <w:t>Project – “</w:t>
      </w:r>
      <w:proofErr w:type="spellStart"/>
      <w:r>
        <w:rPr>
          <w:b/>
        </w:rPr>
        <w:t>NetDoodler</w:t>
      </w:r>
      <w:proofErr w:type="spellEnd"/>
      <w:r>
        <w:rPr>
          <w:b/>
        </w:rPr>
        <w:t>”</w:t>
      </w:r>
      <w:r>
        <w:rPr>
          <w:b/>
        </w:rPr>
        <w:tab/>
      </w:r>
      <w:r>
        <w:rPr>
          <w:b/>
        </w:rPr>
        <w:tab/>
        <w:t xml:space="preserve">           </w:t>
      </w:r>
      <w:r>
        <w:rPr>
          <w:b/>
        </w:rPr>
        <w:tab/>
        <w:t xml:space="preserve">                    May 2016 -</w:t>
      </w:r>
      <w:r>
        <w:rPr>
          <w:b/>
        </w:rPr>
        <w:t xml:space="preserve"> Ongoing</w:t>
      </w:r>
      <w:r>
        <w:rPr>
          <w:b/>
        </w:rPr>
        <w:tab/>
      </w:r>
    </w:p>
    <w:p w:rsidR="00DE1815" w:rsidRDefault="00DE1815" w:rsidP="00DE1815">
      <w:pPr>
        <w:pStyle w:val="Heading3"/>
        <w:spacing w:before="120"/>
      </w:pPr>
      <w:r>
        <w:t xml:space="preserve">• </w:t>
      </w:r>
      <w:proofErr w:type="spellStart"/>
      <w:r>
        <w:t>NetDoodler</w:t>
      </w:r>
      <w:proofErr w:type="spellEnd"/>
      <w:r>
        <w:t xml:space="preserve"> is a</w:t>
      </w:r>
      <w:r w:rsidR="009046EC">
        <w:t xml:space="preserve"> self-</w:t>
      </w:r>
      <w:r w:rsidR="007E2DBB">
        <w:t>inspired</w:t>
      </w:r>
      <w:r>
        <w:t xml:space="preserve"> brand</w:t>
      </w:r>
      <w:r w:rsidR="009046EC">
        <w:t xml:space="preserve"> </w:t>
      </w:r>
      <w:r>
        <w:t>in order to attract clients</w:t>
      </w:r>
      <w:r>
        <w:t xml:space="preserve"> and recruit </w:t>
      </w:r>
      <w:r w:rsidR="007E2DBB">
        <w:t xml:space="preserve">business </w:t>
      </w:r>
      <w:r w:rsidR="00931060">
        <w:t>partners</w:t>
      </w:r>
      <w:r>
        <w:t xml:space="preserve"> to form a small development team</w:t>
      </w:r>
      <w:r w:rsidR="009046EC">
        <w:t xml:space="preserve"> </w:t>
      </w:r>
      <w:r w:rsidR="00BF0B19">
        <w:t xml:space="preserve">for </w:t>
      </w:r>
      <w:r w:rsidR="00931060">
        <w:t xml:space="preserve">freelance </w:t>
      </w:r>
      <w:r w:rsidR="00BF0B19">
        <w:t>web design</w:t>
      </w:r>
      <w:r>
        <w:t xml:space="preserve">. </w:t>
      </w:r>
    </w:p>
    <w:p w:rsidR="009046EC" w:rsidRDefault="00DE1815" w:rsidP="00DE1815">
      <w:pPr>
        <w:pStyle w:val="Heading3"/>
        <w:spacing w:before="120"/>
      </w:pPr>
      <w:r>
        <w:t xml:space="preserve">• </w:t>
      </w:r>
      <w:r w:rsidR="00931060">
        <w:t>Focus will be on</w:t>
      </w:r>
      <w:r>
        <w:t xml:space="preserve"> small businesses succe</w:t>
      </w:r>
      <w:r w:rsidR="009046EC">
        <w:t>s</w:t>
      </w:r>
      <w:r w:rsidR="00931060">
        <w:t>s</w:t>
      </w:r>
      <w:r>
        <w:t xml:space="preserve">.  </w:t>
      </w:r>
      <w:r w:rsidR="009046EC">
        <w:t>This will include the mastery of SEO</w:t>
      </w:r>
      <w:r w:rsidR="00BF0B19">
        <w:t xml:space="preserve"> techniques</w:t>
      </w:r>
      <w:r w:rsidR="009046EC">
        <w:t xml:space="preserve">, </w:t>
      </w:r>
      <w:r w:rsidR="007E2DBB">
        <w:t xml:space="preserve">developing unique </w:t>
      </w:r>
      <w:r w:rsidR="00BF0B19">
        <w:t xml:space="preserve">web </w:t>
      </w:r>
      <w:r w:rsidR="009046EC">
        <w:t>design stratagem</w:t>
      </w:r>
      <w:r w:rsidR="00BF0B19">
        <w:t>s</w:t>
      </w:r>
      <w:r w:rsidR="009046EC">
        <w:t xml:space="preserve"> derived from Google Analytics, and discovering terrific plugins for business features </w:t>
      </w:r>
      <w:r w:rsidR="0001581E">
        <w:t>at the</w:t>
      </w:r>
      <w:r w:rsidR="009046EC">
        <w:t xml:space="preserve"> lowest costs</w:t>
      </w:r>
      <w:r w:rsidR="00931060">
        <w:t xml:space="preserve"> in order to help </w:t>
      </w:r>
      <w:r w:rsidR="00CB3B14">
        <w:t>small businesses</w:t>
      </w:r>
      <w:r w:rsidR="0001581E">
        <w:t xml:space="preserve"> </w:t>
      </w:r>
      <w:r w:rsidR="00931060">
        <w:t>succeed</w:t>
      </w:r>
      <w:r w:rsidR="009046EC">
        <w:t>.</w:t>
      </w:r>
    </w:p>
    <w:p w:rsidR="00931060" w:rsidRPr="00931060" w:rsidRDefault="00BF0B19" w:rsidP="00931060">
      <w:pPr>
        <w:pStyle w:val="Heading3"/>
        <w:spacing w:before="120"/>
      </w:pPr>
      <w:r>
        <w:t xml:space="preserve">• </w:t>
      </w:r>
      <w:r w:rsidR="00931060">
        <w:t>In addition to findin</w:t>
      </w:r>
      <w:bookmarkStart w:id="0" w:name="_GoBack"/>
      <w:bookmarkEnd w:id="0"/>
      <w:r w:rsidR="00931060">
        <w:t>g clientele, m</w:t>
      </w:r>
      <w:r w:rsidR="009046EC">
        <w:t>y current work includes building custom themes that are CMS compatible (WordPress)</w:t>
      </w:r>
      <w:r>
        <w:t xml:space="preserve"> </w:t>
      </w:r>
      <w:r w:rsidR="00CB3B14">
        <w:t xml:space="preserve">specialized </w:t>
      </w:r>
      <w:r>
        <w:t>with small businesses in mind</w:t>
      </w:r>
      <w:r w:rsidR="00931060">
        <w:t>.</w:t>
      </w:r>
      <w:r>
        <w:t xml:space="preserve"> </w:t>
      </w:r>
      <w:r w:rsidR="00931060">
        <w:t>These themes are planned to be sold</w:t>
      </w:r>
      <w:r>
        <w:t xml:space="preserve"> under the </w:t>
      </w:r>
      <w:proofErr w:type="spellStart"/>
      <w:r>
        <w:t>NetDoodler</w:t>
      </w:r>
      <w:proofErr w:type="spellEnd"/>
      <w:r>
        <w:t xml:space="preserve"> name in virtual shopping carts</w:t>
      </w:r>
      <w:r w:rsidR="00931060">
        <w:t xml:space="preserve"> as downloads</w:t>
      </w:r>
      <w:r>
        <w:t>.  As additional customer incentive, these themes will</w:t>
      </w:r>
      <w:r w:rsidR="00931060">
        <w:t xml:space="preserve"> eventually</w:t>
      </w:r>
      <w:r>
        <w:t xml:space="preserve"> be free to customers who hire </w:t>
      </w:r>
      <w:proofErr w:type="spellStart"/>
      <w:r>
        <w:t>NetDoodler</w:t>
      </w:r>
      <w:proofErr w:type="spellEnd"/>
      <w:r>
        <w:t xml:space="preserve"> to do their web designs.</w:t>
      </w:r>
    </w:p>
    <w:p w:rsidR="00336904" w:rsidRDefault="00336904" w:rsidP="00931060">
      <w:pPr>
        <w:pStyle w:val="Heading2"/>
        <w:spacing w:before="360" w:line="389" w:lineRule="auto"/>
        <w:rPr>
          <w:b/>
        </w:rPr>
      </w:pPr>
      <w:r>
        <w:rPr>
          <w:b/>
        </w:rPr>
        <w:t>U</w:t>
      </w:r>
      <w:r w:rsidR="00BF0B19">
        <w:rPr>
          <w:b/>
        </w:rPr>
        <w:t>SDA APHIS Web Developer (</w:t>
      </w:r>
      <w:proofErr w:type="gramStart"/>
      <w:r w:rsidR="00BF0B19">
        <w:rPr>
          <w:b/>
        </w:rPr>
        <w:t>Intern)</w:t>
      </w:r>
      <w:r w:rsidR="00DE1815">
        <w:rPr>
          <w:b/>
        </w:rPr>
        <w:t xml:space="preserve">   </w:t>
      </w:r>
      <w:proofErr w:type="gramEnd"/>
      <w:r w:rsidR="00DE1815">
        <w:rPr>
          <w:b/>
        </w:rPr>
        <w:t xml:space="preserve">                   </w:t>
      </w:r>
      <w:r w:rsidR="00DE1815">
        <w:rPr>
          <w:b/>
        </w:rPr>
        <w:tab/>
      </w:r>
      <w:r w:rsidR="00DE1815">
        <w:rPr>
          <w:b/>
        </w:rPr>
        <w:tab/>
        <w:t xml:space="preserve">   </w:t>
      </w:r>
      <w:r>
        <w:rPr>
          <w:b/>
        </w:rPr>
        <w:t xml:space="preserve">August 2015 </w:t>
      </w:r>
      <w:r w:rsidR="00DE1815">
        <w:rPr>
          <w:b/>
        </w:rPr>
        <w:t>–</w:t>
      </w:r>
      <w:r>
        <w:rPr>
          <w:b/>
        </w:rPr>
        <w:t xml:space="preserve"> </w:t>
      </w:r>
      <w:r w:rsidR="00DE1815">
        <w:rPr>
          <w:b/>
        </w:rPr>
        <w:t>May 2016</w:t>
      </w:r>
    </w:p>
    <w:p w:rsidR="00336904" w:rsidRDefault="00336904" w:rsidP="00336904">
      <w:pPr>
        <w:pStyle w:val="Heading3"/>
        <w:spacing w:before="120"/>
        <w:rPr>
          <w:b/>
        </w:rPr>
      </w:pPr>
      <w:r>
        <w:t>• Both backend and frontend development building responsive</w:t>
      </w:r>
      <w:r w:rsidR="00344586">
        <w:t>, dynamically called PHP pages through</w:t>
      </w:r>
      <w:r>
        <w:t xml:space="preserve"> server calls and queries</w:t>
      </w:r>
    </w:p>
    <w:p w:rsidR="00336904" w:rsidRPr="00FD0635" w:rsidRDefault="00336904" w:rsidP="00336904">
      <w:pPr>
        <w:pStyle w:val="Heading3"/>
        <w:spacing w:before="120"/>
      </w:pPr>
      <w:r>
        <w:t xml:space="preserve">• Assisted in recovering a </w:t>
      </w:r>
      <w:r w:rsidR="00BF0B19">
        <w:t xml:space="preserve">failing </w:t>
      </w:r>
      <w:r>
        <w:t>project entitled “</w:t>
      </w:r>
      <w:proofErr w:type="spellStart"/>
      <w:r>
        <w:t>Beemites</w:t>
      </w:r>
      <w:proofErr w:type="spellEnd"/>
      <w:r>
        <w:t xml:space="preserve"> ID” that should be going live soon on idtools.org</w:t>
      </w:r>
    </w:p>
    <w:p w:rsidR="00336904" w:rsidRPr="00FD0635" w:rsidRDefault="00CB3B14" w:rsidP="00336904">
      <w:pPr>
        <w:pStyle w:val="Heading3"/>
        <w:spacing w:before="120"/>
      </w:pPr>
      <w:r>
        <w:t>• Assisted on maintaining an</w:t>
      </w:r>
      <w:r w:rsidR="00336904">
        <w:t xml:space="preserve"> administrator portal for idtools.org called factsheet manager which uses a PHP/MVC backend system</w:t>
      </w:r>
      <w:r>
        <w:t xml:space="preserve"> (</w:t>
      </w:r>
      <w:proofErr w:type="spellStart"/>
      <w:r>
        <w:t>Yii</w:t>
      </w:r>
      <w:proofErr w:type="spellEnd"/>
      <w:r>
        <w:t xml:space="preserve"> framework)</w:t>
      </w:r>
    </w:p>
    <w:p w:rsidR="00336904" w:rsidRPr="008C519F" w:rsidRDefault="00336904" w:rsidP="00336904">
      <w:pPr>
        <w:pStyle w:val="Heading2"/>
        <w:spacing w:before="360" w:line="389" w:lineRule="auto"/>
        <w:rPr>
          <w:b/>
        </w:rPr>
      </w:pPr>
      <w:r>
        <w:rPr>
          <w:b/>
        </w:rPr>
        <w:t>Web Data Gathering – Object Oriented Systems, CSU</w:t>
      </w:r>
      <w:r>
        <w:rPr>
          <w:b/>
        </w:rPr>
        <w:tab/>
        <w:t xml:space="preserve">                             May 2014</w:t>
      </w:r>
    </w:p>
    <w:p w:rsidR="00336904" w:rsidRDefault="00336904" w:rsidP="00336904">
      <w:pPr>
        <w:pStyle w:val="Heading3"/>
        <w:spacing w:before="120"/>
      </w:pPr>
      <w:r>
        <w:t>• Created using Java, this software automatically shifts through a series of web pages (such as EBay), and gathers metrics which can be used for various purposes</w:t>
      </w:r>
    </w:p>
    <w:p w:rsidR="00336904" w:rsidRPr="004B4E97" w:rsidRDefault="00336904" w:rsidP="00336904">
      <w:pPr>
        <w:pStyle w:val="Heading3"/>
        <w:spacing w:before="120"/>
      </w:pPr>
      <w:r>
        <w:t>• Through use of regular expressions, this software searches through HTML tags and extracts the strings from desired fields and stores them as multi-dimensional arrays</w:t>
      </w:r>
    </w:p>
    <w:p w:rsidR="00931060" w:rsidRPr="00FD0635" w:rsidRDefault="00931060" w:rsidP="00931060">
      <w:pPr>
        <w:pStyle w:val="Heading1"/>
        <w:spacing w:before="240" w:line="360" w:lineRule="auto"/>
        <w:rPr>
          <w:rFonts w:ascii="Adobe Fan Heiti Std B" w:eastAsia="Adobe Fan Heiti Std B" w:hAnsi="Adobe Fan Heiti Std B"/>
          <w:color w:val="auto"/>
          <w:u w:val="single"/>
        </w:rPr>
      </w:pPr>
      <w:r>
        <w:rPr>
          <w:rFonts w:ascii="Adobe Fan Heiti Std B" w:eastAsia="Adobe Fan Heiti Std B" w:hAnsi="Adobe Fan Heiti Std B"/>
          <w:color w:val="auto"/>
          <w:u w:val="single"/>
        </w:rPr>
        <w:t>Additional</w:t>
      </w:r>
      <w:r w:rsidRPr="00E2480A">
        <w:rPr>
          <w:rFonts w:ascii="Adobe Fan Heiti Std B" w:eastAsia="Adobe Fan Heiti Std B" w:hAnsi="Adobe Fan Heiti Std B"/>
          <w:color w:val="auto"/>
          <w:u w:val="single"/>
        </w:rPr>
        <w:t xml:space="preserve"> Work Experience</w:t>
      </w:r>
    </w:p>
    <w:p w:rsidR="00931060" w:rsidRPr="006A435B" w:rsidRDefault="00931060" w:rsidP="00931060">
      <w:pPr>
        <w:pStyle w:val="Heading2"/>
        <w:spacing w:before="0" w:line="389" w:lineRule="auto"/>
        <w:rPr>
          <w:b/>
        </w:rPr>
      </w:pPr>
      <w:r>
        <w:rPr>
          <w:b/>
        </w:rPr>
        <w:t xml:space="preserve">Music Teacher at </w:t>
      </w:r>
      <w:proofErr w:type="gramStart"/>
      <w:r>
        <w:rPr>
          <w:b/>
        </w:rPr>
        <w:t>Hourglass  -</w:t>
      </w:r>
      <w:proofErr w:type="gramEnd"/>
      <w:r>
        <w:rPr>
          <w:b/>
        </w:rPr>
        <w:t xml:space="preserve"> </w:t>
      </w:r>
      <w:r w:rsidRPr="006A435B">
        <w:rPr>
          <w:b/>
        </w:rPr>
        <w:t xml:space="preserve">Fort Collins, CO      </w:t>
      </w:r>
      <w:r>
        <w:rPr>
          <w:b/>
        </w:rPr>
        <w:t xml:space="preserve">                        January 2009 - Current</w:t>
      </w:r>
    </w:p>
    <w:p w:rsidR="00931060" w:rsidRDefault="00931060" w:rsidP="00931060">
      <w:pPr>
        <w:pStyle w:val="Heading3"/>
        <w:spacing w:line="317" w:lineRule="auto"/>
        <w:rPr>
          <w:b/>
        </w:rPr>
      </w:pPr>
      <w:r w:rsidRPr="00E00867">
        <w:t xml:space="preserve">• </w:t>
      </w:r>
      <w:r>
        <w:t>Management responsibilities such as financial handling and charge rates</w:t>
      </w:r>
    </w:p>
    <w:p w:rsidR="00336904" w:rsidRPr="00336904" w:rsidRDefault="00931060" w:rsidP="00336904">
      <w:pPr>
        <w:pStyle w:val="Heading3"/>
        <w:spacing w:line="293" w:lineRule="auto"/>
      </w:pPr>
      <w:r w:rsidRPr="00E00867">
        <w:t xml:space="preserve">• </w:t>
      </w:r>
      <w:r>
        <w:t xml:space="preserve">Coordinated work schedules and </w:t>
      </w:r>
      <w:proofErr w:type="spellStart"/>
      <w:r>
        <w:t>payrates</w:t>
      </w:r>
      <w:proofErr w:type="spellEnd"/>
      <w:r>
        <w:t xml:space="preserve"> to increase revenue by </w:t>
      </w:r>
      <w:r w:rsidR="007E2DBB">
        <w:t>1</w:t>
      </w:r>
      <w:r>
        <w:t>33%</w:t>
      </w:r>
    </w:p>
    <w:sectPr w:rsidR="00336904" w:rsidRPr="00336904" w:rsidSect="00C83CC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single" w:sz="24" w:space="24" w:color="000000" w:themeColor="text1"/>
        <w:left w:val="single" w:sz="24" w:space="24" w:color="000000" w:themeColor="text1"/>
        <w:bottom w:val="single" w:sz="24" w:space="24" w:color="000000" w:themeColor="text1"/>
        <w:right w:val="single" w:sz="24" w:space="24" w:color="000000" w:themeColor="text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859" w:rsidRDefault="005A1859">
      <w:pPr>
        <w:spacing w:after="0" w:line="240" w:lineRule="auto"/>
      </w:pPr>
      <w:r>
        <w:separator/>
      </w:r>
    </w:p>
  </w:endnote>
  <w:endnote w:type="continuationSeparator" w:id="0">
    <w:p w:rsidR="005A1859" w:rsidRDefault="005A1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panose1 w:val="00000000000000000000"/>
    <w:charset w:val="80"/>
    <w:family w:val="roman"/>
    <w:notTrueType/>
    <w:pitch w:val="default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dobe Caslon Pro Bold">
    <w:altName w:val="Times New Roman"/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Adobe Fan Heiti Std B">
    <w:altName w:val="Malgun Gothic Semilight"/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88D" w:rsidRDefault="00EA58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88D" w:rsidRDefault="00EA58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88D" w:rsidRDefault="00EA58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859" w:rsidRDefault="005A1859">
      <w:pPr>
        <w:spacing w:after="0" w:line="240" w:lineRule="auto"/>
      </w:pPr>
      <w:r>
        <w:separator/>
      </w:r>
    </w:p>
  </w:footnote>
  <w:footnote w:type="continuationSeparator" w:id="0">
    <w:p w:rsidR="005A1859" w:rsidRDefault="005A1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88D" w:rsidRDefault="00EA58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AA7" w:rsidRPr="00FD29CD" w:rsidRDefault="005A1859" w:rsidP="004A1AA7">
    <w:pPr>
      <w:spacing w:after="0"/>
      <w:jc w:val="center"/>
      <w:rPr>
        <w:color w:val="0D0D0D" w:themeColor="text1" w:themeTint="F2"/>
      </w:rPr>
    </w:pPr>
    <w:sdt>
      <w:sdtPr>
        <w:rPr>
          <w:color w:val="0D0D0D" w:themeColor="text1" w:themeTint="F2"/>
        </w:rPr>
        <w:alias w:val="Author"/>
        <w:id w:val="-370996696"/>
        <w:placeholder>
          <w:docPart w:val="E033686B61FD418AB22A86FCFEDE5A0B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26131E" w:rsidRPr="00FD29CD">
          <w:rPr>
            <w:color w:val="0D0D0D" w:themeColor="text1" w:themeTint="F2"/>
          </w:rPr>
          <w:t>Anthony Walter</w:t>
        </w:r>
      </w:sdtContent>
    </w:sdt>
  </w:p>
  <w:p w:rsidR="00184FB9" w:rsidRPr="00FD29CD" w:rsidRDefault="0045531A" w:rsidP="004A1AA7">
    <w:pPr>
      <w:spacing w:after="0"/>
      <w:jc w:val="center"/>
      <w:rPr>
        <w:color w:val="0D0D0D" w:themeColor="text1" w:themeTint="F2"/>
      </w:rPr>
    </w:pPr>
    <w:r w:rsidRPr="00FD29CD">
      <w:rPr>
        <w:color w:val="0D0D0D" w:themeColor="text1" w:themeTint="F2"/>
      </w:rPr>
      <w:sym w:font="Symbol" w:char="F0B7"/>
    </w:r>
    <w:r w:rsidRPr="00FD29CD">
      <w:rPr>
        <w:color w:val="0D0D0D" w:themeColor="text1" w:themeTint="F2"/>
      </w:rPr>
      <w:t xml:space="preserve"> </w:t>
    </w:r>
    <w:r w:rsidRPr="00FD29CD">
      <w:rPr>
        <w:color w:val="0D0D0D" w:themeColor="text1" w:themeTint="F2"/>
      </w:rPr>
      <w:sym w:font="Symbol" w:char="F0B7"/>
    </w:r>
    <w:r w:rsidRPr="00FD29CD">
      <w:rPr>
        <w:color w:val="0D0D0D" w:themeColor="text1" w:themeTint="F2"/>
      </w:rPr>
      <w:t xml:space="preserve"> </w:t>
    </w:r>
    <w:r w:rsidRPr="00FD29CD">
      <w:rPr>
        <w:color w:val="0D0D0D" w:themeColor="text1" w:themeTint="F2"/>
      </w:rPr>
      <w:sym w:font="Symbol" w:char="F0B7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88D" w:rsidRDefault="00EA58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A85DD8"/>
    <w:multiLevelType w:val="hybridMultilevel"/>
    <w:tmpl w:val="DB3E8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AB8"/>
    <w:rsid w:val="0001581E"/>
    <w:rsid w:val="0001778B"/>
    <w:rsid w:val="00042991"/>
    <w:rsid w:val="00042D4F"/>
    <w:rsid w:val="00047D56"/>
    <w:rsid w:val="00056559"/>
    <w:rsid w:val="000A0FF6"/>
    <w:rsid w:val="000A59E9"/>
    <w:rsid w:val="000D0BE3"/>
    <w:rsid w:val="001111CD"/>
    <w:rsid w:val="001326E1"/>
    <w:rsid w:val="00134A8B"/>
    <w:rsid w:val="001427C7"/>
    <w:rsid w:val="00184FB9"/>
    <w:rsid w:val="001864DE"/>
    <w:rsid w:val="001A00B0"/>
    <w:rsid w:val="001A3140"/>
    <w:rsid w:val="001C189D"/>
    <w:rsid w:val="001C1DF8"/>
    <w:rsid w:val="001F6501"/>
    <w:rsid w:val="001F6FB7"/>
    <w:rsid w:val="00226DA8"/>
    <w:rsid w:val="002276DD"/>
    <w:rsid w:val="0026131E"/>
    <w:rsid w:val="00265FB0"/>
    <w:rsid w:val="00286032"/>
    <w:rsid w:val="00297A14"/>
    <w:rsid w:val="002F4115"/>
    <w:rsid w:val="003129AA"/>
    <w:rsid w:val="00326695"/>
    <w:rsid w:val="00336904"/>
    <w:rsid w:val="00342086"/>
    <w:rsid w:val="003426C6"/>
    <w:rsid w:val="00344586"/>
    <w:rsid w:val="0035241B"/>
    <w:rsid w:val="00363351"/>
    <w:rsid w:val="00374B67"/>
    <w:rsid w:val="003844B4"/>
    <w:rsid w:val="003916F4"/>
    <w:rsid w:val="0039369F"/>
    <w:rsid w:val="00395DB0"/>
    <w:rsid w:val="003B35A0"/>
    <w:rsid w:val="003B5775"/>
    <w:rsid w:val="003D4C3A"/>
    <w:rsid w:val="003F3926"/>
    <w:rsid w:val="00401F7F"/>
    <w:rsid w:val="00426D01"/>
    <w:rsid w:val="004542CA"/>
    <w:rsid w:val="0045531A"/>
    <w:rsid w:val="0045667B"/>
    <w:rsid w:val="00462719"/>
    <w:rsid w:val="004677FB"/>
    <w:rsid w:val="00487051"/>
    <w:rsid w:val="004A1AA7"/>
    <w:rsid w:val="004A6E8F"/>
    <w:rsid w:val="004B4E97"/>
    <w:rsid w:val="004C0109"/>
    <w:rsid w:val="004C7B59"/>
    <w:rsid w:val="00505B0E"/>
    <w:rsid w:val="005068F5"/>
    <w:rsid w:val="00517582"/>
    <w:rsid w:val="00523EF8"/>
    <w:rsid w:val="005341C1"/>
    <w:rsid w:val="00535D7A"/>
    <w:rsid w:val="00536BC4"/>
    <w:rsid w:val="00590E57"/>
    <w:rsid w:val="005A1859"/>
    <w:rsid w:val="005B2C83"/>
    <w:rsid w:val="005B50B4"/>
    <w:rsid w:val="005B74DC"/>
    <w:rsid w:val="005C4F7E"/>
    <w:rsid w:val="005D5110"/>
    <w:rsid w:val="005E2636"/>
    <w:rsid w:val="005E3ACC"/>
    <w:rsid w:val="006168DF"/>
    <w:rsid w:val="00674DFB"/>
    <w:rsid w:val="00676AB8"/>
    <w:rsid w:val="0068101F"/>
    <w:rsid w:val="006A435B"/>
    <w:rsid w:val="006C3A78"/>
    <w:rsid w:val="006C6674"/>
    <w:rsid w:val="00717E35"/>
    <w:rsid w:val="00733B67"/>
    <w:rsid w:val="0075482F"/>
    <w:rsid w:val="00776D77"/>
    <w:rsid w:val="00786744"/>
    <w:rsid w:val="00793D10"/>
    <w:rsid w:val="007C3764"/>
    <w:rsid w:val="007E2DBB"/>
    <w:rsid w:val="007E61A2"/>
    <w:rsid w:val="00805858"/>
    <w:rsid w:val="008161A7"/>
    <w:rsid w:val="00826755"/>
    <w:rsid w:val="008356DE"/>
    <w:rsid w:val="008421D0"/>
    <w:rsid w:val="00851998"/>
    <w:rsid w:val="00865AA9"/>
    <w:rsid w:val="0088207A"/>
    <w:rsid w:val="008C2D41"/>
    <w:rsid w:val="008C519F"/>
    <w:rsid w:val="008C7A4B"/>
    <w:rsid w:val="008D3D09"/>
    <w:rsid w:val="009046EC"/>
    <w:rsid w:val="00931060"/>
    <w:rsid w:val="00995D83"/>
    <w:rsid w:val="009A2615"/>
    <w:rsid w:val="009A3AC4"/>
    <w:rsid w:val="009D625D"/>
    <w:rsid w:val="00A00A4D"/>
    <w:rsid w:val="00A10FED"/>
    <w:rsid w:val="00A16BF8"/>
    <w:rsid w:val="00A30F74"/>
    <w:rsid w:val="00A449CA"/>
    <w:rsid w:val="00A53890"/>
    <w:rsid w:val="00A83380"/>
    <w:rsid w:val="00A97126"/>
    <w:rsid w:val="00AA5312"/>
    <w:rsid w:val="00AC5E78"/>
    <w:rsid w:val="00AD5A9A"/>
    <w:rsid w:val="00B016BB"/>
    <w:rsid w:val="00B05D9C"/>
    <w:rsid w:val="00B2396A"/>
    <w:rsid w:val="00B2756E"/>
    <w:rsid w:val="00B333E1"/>
    <w:rsid w:val="00B4171C"/>
    <w:rsid w:val="00B730F8"/>
    <w:rsid w:val="00B75315"/>
    <w:rsid w:val="00B813BB"/>
    <w:rsid w:val="00B82829"/>
    <w:rsid w:val="00B83951"/>
    <w:rsid w:val="00BA186A"/>
    <w:rsid w:val="00BD44FE"/>
    <w:rsid w:val="00BF0B19"/>
    <w:rsid w:val="00C00301"/>
    <w:rsid w:val="00C0792A"/>
    <w:rsid w:val="00C40A62"/>
    <w:rsid w:val="00C54250"/>
    <w:rsid w:val="00C8040E"/>
    <w:rsid w:val="00C8152A"/>
    <w:rsid w:val="00C83CC3"/>
    <w:rsid w:val="00CB23A2"/>
    <w:rsid w:val="00CB3B14"/>
    <w:rsid w:val="00CB7EFA"/>
    <w:rsid w:val="00CC404D"/>
    <w:rsid w:val="00CF1D86"/>
    <w:rsid w:val="00D312F7"/>
    <w:rsid w:val="00D47E6C"/>
    <w:rsid w:val="00D57837"/>
    <w:rsid w:val="00D74685"/>
    <w:rsid w:val="00DC027E"/>
    <w:rsid w:val="00DE110A"/>
    <w:rsid w:val="00DE1815"/>
    <w:rsid w:val="00E00867"/>
    <w:rsid w:val="00E2480A"/>
    <w:rsid w:val="00E57451"/>
    <w:rsid w:val="00E713E8"/>
    <w:rsid w:val="00E743E3"/>
    <w:rsid w:val="00E772AE"/>
    <w:rsid w:val="00E81C8C"/>
    <w:rsid w:val="00E876E1"/>
    <w:rsid w:val="00EA4539"/>
    <w:rsid w:val="00EA588D"/>
    <w:rsid w:val="00EE265E"/>
    <w:rsid w:val="00F00947"/>
    <w:rsid w:val="00F04A1A"/>
    <w:rsid w:val="00F51941"/>
    <w:rsid w:val="00F85D59"/>
    <w:rsid w:val="00F9390E"/>
    <w:rsid w:val="00FA5E96"/>
    <w:rsid w:val="00FB7132"/>
    <w:rsid w:val="00FC7150"/>
    <w:rsid w:val="00FD0635"/>
    <w:rsid w:val="00FD29CD"/>
    <w:rsid w:val="00FD7799"/>
    <w:rsid w:val="00FE3219"/>
    <w:rsid w:val="00FF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883D3"/>
  <w15:docId w15:val="{0747C91D-1283-493A-98A8-E55B95045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35B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B16214" w:themeColor="accent3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A435B"/>
    <w:rPr>
      <w:rFonts w:asciiTheme="majorHAnsi" w:eastAsiaTheme="majorEastAsia" w:hAnsiTheme="majorHAnsi" w:cstheme="majorBidi"/>
      <w:bCs/>
      <w:color w:val="B16214" w:themeColor="accent3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3926"/>
    <w:pPr>
      <w:spacing w:after="120" w:line="240" w:lineRule="auto"/>
      <w:contextualSpacing/>
      <w:jc w:val="center"/>
    </w:pPr>
    <w:rPr>
      <w:rFonts w:ascii="Adobe Caslon Pro Bold" w:eastAsiaTheme="majorEastAsia" w:hAnsi="Adobe Caslon Pro Bold" w:cstheme="majorBidi"/>
      <w:color w:val="000000" w:themeColor="text1"/>
      <w:spacing w:val="5"/>
      <w:kern w:val="28"/>
      <w:sz w:val="52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3F3926"/>
    <w:rPr>
      <w:rFonts w:ascii="Adobe Caslon Pro Bold" w:eastAsiaTheme="majorEastAsia" w:hAnsi="Adobe Caslon Pro Bold" w:cstheme="majorBidi"/>
      <w:color w:val="000000" w:themeColor="text1"/>
      <w:spacing w:val="5"/>
      <w:kern w:val="28"/>
      <w:sz w:val="52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</w:style>
  <w:style w:type="paragraph" w:customStyle="1" w:styleId="SubsectionDate">
    <w:name w:val="Subsection Date"/>
    <w:basedOn w:val="Normal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74DC"/>
    <w:rPr>
      <w:color w:val="3399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0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dAnth\AppData\Roaming\Microsoft\Templates\Executiv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33686B61FD418AB22A86FCFEDE5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95C92-1307-44D0-93FC-9162BF41C6CC}"/>
      </w:docPartPr>
      <w:docPartBody>
        <w:p w:rsidR="005C5D01" w:rsidRDefault="00CE03B0">
          <w:pPr>
            <w:pStyle w:val="E033686B61FD418AB22A86FCFEDE5A0B"/>
          </w:pPr>
          <w:r>
            <w:t>[Type list of skills]</w:t>
          </w:r>
        </w:p>
      </w:docPartBody>
    </w:docPart>
    <w:docPart>
      <w:docPartPr>
        <w:name w:val="8273AFB93AEF4D0791290A2B43A7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D3EA3-3557-4312-93EC-9415180789EA}"/>
      </w:docPartPr>
      <w:docPartBody>
        <w:p w:rsidR="005C5D01" w:rsidRDefault="00F62BBF" w:rsidP="00F62BBF">
          <w:pPr>
            <w:pStyle w:val="8273AFB93AEF4D0791290A2B43A7B2DC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89657913127A4331BA2D5018BCB77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20503-CB26-443D-A07D-39EEFB5D06E2}"/>
      </w:docPartPr>
      <w:docPartBody>
        <w:p w:rsidR="005C5D01" w:rsidRDefault="00F62BBF" w:rsidP="00F62BBF">
          <w:pPr>
            <w:pStyle w:val="89657913127A4331BA2D5018BCB7772F"/>
          </w:pPr>
          <w:r>
            <w:t>[Type Your Name]</w:t>
          </w:r>
        </w:p>
      </w:docPartBody>
    </w:docPart>
    <w:docPart>
      <w:docPartPr>
        <w:name w:val="5416F63C411E45C4888F25770518A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1209-CB0F-4D0C-A5D5-0618C1C64C25}"/>
      </w:docPartPr>
      <w:docPartBody>
        <w:p w:rsidR="005C5D01" w:rsidRDefault="00F62BBF" w:rsidP="00F62BBF">
          <w:pPr>
            <w:pStyle w:val="5416F63C411E45C4888F25770518ACC8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Gothic"/>
    <w:panose1 w:val="00000000000000000000"/>
    <w:charset w:val="80"/>
    <w:family w:val="roman"/>
    <w:notTrueType/>
    <w:pitch w:val="default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dobe Caslon Pro Bold">
    <w:altName w:val="Times New Roman"/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Adobe Fan Heiti Std B">
    <w:altName w:val="Malgun Gothic Semilight"/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BBF"/>
    <w:rsid w:val="000A2446"/>
    <w:rsid w:val="002973CB"/>
    <w:rsid w:val="00323683"/>
    <w:rsid w:val="003A1A55"/>
    <w:rsid w:val="003E6295"/>
    <w:rsid w:val="00587C1C"/>
    <w:rsid w:val="005C5D01"/>
    <w:rsid w:val="00796DAC"/>
    <w:rsid w:val="007E19B5"/>
    <w:rsid w:val="008D249B"/>
    <w:rsid w:val="0099090F"/>
    <w:rsid w:val="00CD696E"/>
    <w:rsid w:val="00CE03B0"/>
    <w:rsid w:val="00CF2E27"/>
    <w:rsid w:val="00D233A2"/>
    <w:rsid w:val="00D62C38"/>
    <w:rsid w:val="00DF6864"/>
    <w:rsid w:val="00E2585B"/>
    <w:rsid w:val="00E3790A"/>
    <w:rsid w:val="00E64E97"/>
    <w:rsid w:val="00E74E19"/>
    <w:rsid w:val="00F25656"/>
    <w:rsid w:val="00F6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F62BBF"/>
    <w:rPr>
      <w:color w:val="808080"/>
    </w:rPr>
  </w:style>
  <w:style w:type="paragraph" w:customStyle="1" w:styleId="40B7FE7EE9924FD0B18B8304079455FB">
    <w:name w:val="40B7FE7EE9924FD0B18B8304079455FB"/>
  </w:style>
  <w:style w:type="paragraph" w:customStyle="1" w:styleId="43120F12BB8848D491ED32EF009EEAFE">
    <w:name w:val="43120F12BB8848D491ED32EF009EEAFE"/>
  </w:style>
  <w:style w:type="paragraph" w:customStyle="1" w:styleId="C7E8D85BD7954F31BD8098AE0CD4F7D1">
    <w:name w:val="C7E8D85BD7954F31BD8098AE0CD4F7D1"/>
  </w:style>
  <w:style w:type="paragraph" w:customStyle="1" w:styleId="6E94F9B9AFC64017932888A56B77BE33">
    <w:name w:val="6E94F9B9AFC64017932888A56B77BE33"/>
  </w:style>
  <w:style w:type="paragraph" w:customStyle="1" w:styleId="494E1F084CAD43A7A4687EFBCA9FBB64">
    <w:name w:val="494E1F084CAD43A7A4687EFBCA9FBB64"/>
  </w:style>
  <w:style w:type="paragraph" w:customStyle="1" w:styleId="91BEF1C17D044AE390B9B4909C599EC7">
    <w:name w:val="91BEF1C17D044AE390B9B4909C599EC7"/>
  </w:style>
  <w:style w:type="paragraph" w:customStyle="1" w:styleId="30B9D9D69F814A97A90C71A543E563B3">
    <w:name w:val="30B9D9D69F814A97A90C71A543E563B3"/>
  </w:style>
  <w:style w:type="paragraph" w:customStyle="1" w:styleId="E8CF97BB7D4F483F9E4C37513EF2A946">
    <w:name w:val="E8CF97BB7D4F483F9E4C37513EF2A946"/>
  </w:style>
  <w:style w:type="paragraph" w:customStyle="1" w:styleId="7EE3B4BDB95246F499F7A0413C5FBFF7">
    <w:name w:val="7EE3B4BDB95246F499F7A0413C5FBFF7"/>
  </w:style>
  <w:style w:type="paragraph" w:customStyle="1" w:styleId="72CB51BA1A034FF9B4901B6BC1F42E42">
    <w:name w:val="72CB51BA1A034FF9B4901B6BC1F42E42"/>
  </w:style>
  <w:style w:type="paragraph" w:customStyle="1" w:styleId="EA488A0583FB46849425528432CC082E">
    <w:name w:val="EA488A0583FB46849425528432CC082E"/>
  </w:style>
  <w:style w:type="paragraph" w:customStyle="1" w:styleId="934234C9B6C943DBA97D6D32910FCF52">
    <w:name w:val="934234C9B6C943DBA97D6D32910FCF52"/>
  </w:style>
  <w:style w:type="paragraph" w:customStyle="1" w:styleId="510BA00D65A44883AAFFA998FE791278">
    <w:name w:val="510BA00D65A44883AAFFA998FE791278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5B9BD5" w:themeColor="accent1"/>
    </w:rPr>
  </w:style>
  <w:style w:type="paragraph" w:customStyle="1" w:styleId="4D1C6480DCDF4EA282D120585868F231">
    <w:name w:val="4D1C6480DCDF4EA282D120585868F231"/>
  </w:style>
  <w:style w:type="paragraph" w:customStyle="1" w:styleId="A16C0970A3C1485EAAA9B2E43805925B">
    <w:name w:val="A16C0970A3C1485EAAA9B2E43805925B"/>
  </w:style>
  <w:style w:type="paragraph" w:customStyle="1" w:styleId="561552ED7D31430EB2C35D2808FF0B7E">
    <w:name w:val="561552ED7D31430EB2C35D2808FF0B7E"/>
  </w:style>
  <w:style w:type="paragraph" w:customStyle="1" w:styleId="B0206A33B38444CEAC44A265EB9B03EE">
    <w:name w:val="B0206A33B38444CEAC44A265EB9B03EE"/>
  </w:style>
  <w:style w:type="paragraph" w:customStyle="1" w:styleId="543A43BF116D45D9A9D91A94B4E3C018">
    <w:name w:val="543A43BF116D45D9A9D91A94B4E3C018"/>
  </w:style>
  <w:style w:type="paragraph" w:customStyle="1" w:styleId="E033686B61FD418AB22A86FCFEDE5A0B">
    <w:name w:val="E033686B61FD418AB22A86FCFEDE5A0B"/>
  </w:style>
  <w:style w:type="paragraph" w:customStyle="1" w:styleId="250FB994F5E349E39E702AFBE67CD8CA">
    <w:name w:val="250FB994F5E349E39E702AFBE67CD8CA"/>
    <w:rsid w:val="00F62BBF"/>
  </w:style>
  <w:style w:type="paragraph" w:customStyle="1" w:styleId="237405B6D22A42079DFF77059DC09997">
    <w:name w:val="237405B6D22A42079DFF77059DC09997"/>
    <w:rsid w:val="00F62BBF"/>
  </w:style>
  <w:style w:type="paragraph" w:customStyle="1" w:styleId="DBAA76B958814C85BC658563397C1840">
    <w:name w:val="DBAA76B958814C85BC658563397C1840"/>
    <w:rsid w:val="00F62BBF"/>
  </w:style>
  <w:style w:type="paragraph" w:customStyle="1" w:styleId="48F5F49EC78D4C16B1C4C1AF709B8500">
    <w:name w:val="48F5F49EC78D4C16B1C4C1AF709B8500"/>
    <w:rsid w:val="00F62BBF"/>
  </w:style>
  <w:style w:type="paragraph" w:customStyle="1" w:styleId="6D258D9F134C4C619DC5E6CF819105AB">
    <w:name w:val="6D258D9F134C4C619DC5E6CF819105AB"/>
    <w:rsid w:val="00F62BBF"/>
  </w:style>
  <w:style w:type="paragraph" w:customStyle="1" w:styleId="84EDD10E841E4F51B347402F4FC6AAE7">
    <w:name w:val="84EDD10E841E4F51B347402F4FC6AAE7"/>
    <w:rsid w:val="00F62BBF"/>
  </w:style>
  <w:style w:type="paragraph" w:customStyle="1" w:styleId="1CC652A327344CE3BEC490BB75A1E233">
    <w:name w:val="1CC652A327344CE3BEC490BB75A1E233"/>
    <w:rsid w:val="00F62BBF"/>
  </w:style>
  <w:style w:type="paragraph" w:customStyle="1" w:styleId="222FF104634D4805A5ECCEEA6FD96033">
    <w:name w:val="222FF104634D4805A5ECCEEA6FD96033"/>
    <w:rsid w:val="00F62BBF"/>
  </w:style>
  <w:style w:type="paragraph" w:customStyle="1" w:styleId="6A3762E395394E8EA636D239302BB57A">
    <w:name w:val="6A3762E395394E8EA636D239302BB57A"/>
    <w:rsid w:val="00F62BBF"/>
  </w:style>
  <w:style w:type="paragraph" w:customStyle="1" w:styleId="F6F9441FF8F3459A9037F56BE5B2B3FF">
    <w:name w:val="F6F9441FF8F3459A9037F56BE5B2B3FF"/>
    <w:rsid w:val="00F62BBF"/>
  </w:style>
  <w:style w:type="paragraph" w:customStyle="1" w:styleId="D6B67AC8FD474EA889F89813887B54BA">
    <w:name w:val="D6B67AC8FD474EA889F89813887B54BA"/>
    <w:rsid w:val="00F62BBF"/>
  </w:style>
  <w:style w:type="paragraph" w:customStyle="1" w:styleId="DA92ACD5AFBB4F538E352963111156F7">
    <w:name w:val="DA92ACD5AFBB4F538E352963111156F7"/>
    <w:rsid w:val="00F62BBF"/>
  </w:style>
  <w:style w:type="paragraph" w:customStyle="1" w:styleId="F979F0A979DD4D4B8DFC6BE2A4B2DD41">
    <w:name w:val="F979F0A979DD4D4B8DFC6BE2A4B2DD41"/>
    <w:rsid w:val="00F62BBF"/>
  </w:style>
  <w:style w:type="paragraph" w:customStyle="1" w:styleId="2EE5E1C87B1546A4B0784102B90FA881">
    <w:name w:val="2EE5E1C87B1546A4B0784102B90FA881"/>
    <w:rsid w:val="00F62BBF"/>
  </w:style>
  <w:style w:type="paragraph" w:customStyle="1" w:styleId="1A388C8CC04C41B9BF0C3A4F8447AAA7">
    <w:name w:val="1A388C8CC04C41B9BF0C3A4F8447AAA7"/>
    <w:rsid w:val="00F62BBF"/>
  </w:style>
  <w:style w:type="paragraph" w:customStyle="1" w:styleId="DD2A9C961E664ECA9018B064EC9203EC">
    <w:name w:val="DD2A9C961E664ECA9018B064EC9203EC"/>
    <w:rsid w:val="00F62BBF"/>
  </w:style>
  <w:style w:type="paragraph" w:customStyle="1" w:styleId="E150D05036C84D4FB93B63559DE640C9">
    <w:name w:val="E150D05036C84D4FB93B63559DE640C9"/>
    <w:rsid w:val="00F62BBF"/>
  </w:style>
  <w:style w:type="paragraph" w:customStyle="1" w:styleId="54E9C6BC08FD492389F328F0055C7479">
    <w:name w:val="54E9C6BC08FD492389F328F0055C7479"/>
    <w:rsid w:val="00F62BBF"/>
  </w:style>
  <w:style w:type="paragraph" w:customStyle="1" w:styleId="8273AFB93AEF4D0791290A2B43A7B2DC">
    <w:name w:val="8273AFB93AEF4D0791290A2B43A7B2DC"/>
    <w:rsid w:val="00F62BBF"/>
  </w:style>
  <w:style w:type="paragraph" w:customStyle="1" w:styleId="89657913127A4331BA2D5018BCB7772F">
    <w:name w:val="89657913127A4331BA2D5018BCB7772F"/>
    <w:rsid w:val="00F62BBF"/>
  </w:style>
  <w:style w:type="paragraph" w:customStyle="1" w:styleId="DC3396FE70C9440B945559210A930A32">
    <w:name w:val="DC3396FE70C9440B945559210A930A32"/>
    <w:rsid w:val="00F62BBF"/>
  </w:style>
  <w:style w:type="paragraph" w:customStyle="1" w:styleId="0E6F0CC927C543D29C147E389106C80A">
    <w:name w:val="0E6F0CC927C543D29C147E389106C80A"/>
    <w:rsid w:val="00F62BBF"/>
  </w:style>
  <w:style w:type="paragraph" w:customStyle="1" w:styleId="F48C5A6B2DF54680908313A71DCFB356">
    <w:name w:val="F48C5A6B2DF54680908313A71DCFB356"/>
    <w:rsid w:val="00F62BBF"/>
  </w:style>
  <w:style w:type="paragraph" w:customStyle="1" w:styleId="5416F63C411E45C4888F25770518ACC8">
    <w:name w:val="5416F63C411E45C4888F25770518ACC8"/>
    <w:rsid w:val="00F62BBF"/>
  </w:style>
  <w:style w:type="paragraph" w:customStyle="1" w:styleId="8B194577AE9246CBB488938F1B18CE4C">
    <w:name w:val="8B194577AE9246CBB488938F1B18CE4C"/>
    <w:rsid w:val="00F62BBF"/>
  </w:style>
  <w:style w:type="paragraph" w:customStyle="1" w:styleId="61C250DE4F384CA48CDBE6F5BE9897F6">
    <w:name w:val="61C250DE4F384CA48CDBE6F5BE9897F6"/>
    <w:rsid w:val="00F62BBF"/>
  </w:style>
  <w:style w:type="paragraph" w:customStyle="1" w:styleId="92CCD7AF5C744789B2E1792245EDABA0">
    <w:name w:val="92CCD7AF5C744789B2E1792245EDABA0"/>
    <w:rsid w:val="00F62BBF"/>
  </w:style>
  <w:style w:type="paragraph" w:customStyle="1" w:styleId="A544D73F796147EE8EF76F523772F537">
    <w:name w:val="A544D73F796147EE8EF76F523772F537"/>
    <w:rsid w:val="00F62BBF"/>
  </w:style>
  <w:style w:type="paragraph" w:customStyle="1" w:styleId="8E358068402B430A9F6BDE58B2122B6A">
    <w:name w:val="8E358068402B430A9F6BDE58B2122B6A"/>
    <w:rsid w:val="00F62BBF"/>
  </w:style>
  <w:style w:type="paragraph" w:customStyle="1" w:styleId="632D9E58E84D43A4A6FDEEE000262BEE">
    <w:name w:val="632D9E58E84D43A4A6FDEEE000262BEE"/>
    <w:rsid w:val="00F62BBF"/>
  </w:style>
  <w:style w:type="paragraph" w:customStyle="1" w:styleId="A5B0F7B9DF5B48EC8AB3505668D8E1D6">
    <w:name w:val="A5B0F7B9DF5B48EC8AB3505668D8E1D6"/>
    <w:rsid w:val="00F62BBF"/>
  </w:style>
  <w:style w:type="paragraph" w:customStyle="1" w:styleId="3C3E827688E34C128E1AA20701134736">
    <w:name w:val="3C3E827688E34C128E1AA20701134736"/>
    <w:rsid w:val="00F62BBF"/>
  </w:style>
  <w:style w:type="paragraph" w:customStyle="1" w:styleId="644D7E4BF9F048F58B5D0E28B8DFD6AF">
    <w:name w:val="644D7E4BF9F048F58B5D0E28B8DFD6AF"/>
    <w:rsid w:val="00F62BBF"/>
  </w:style>
  <w:style w:type="paragraph" w:customStyle="1" w:styleId="138B1A28BB2944F7A3C7F400B59E3D39">
    <w:name w:val="138B1A28BB2944F7A3C7F400B59E3D39"/>
    <w:rsid w:val="00F62BBF"/>
  </w:style>
  <w:style w:type="paragraph" w:customStyle="1" w:styleId="557C0CE5DFC94DE7B964A0F938F56C67">
    <w:name w:val="557C0CE5DFC94DE7B964A0F938F56C67"/>
    <w:rsid w:val="00F62BBF"/>
  </w:style>
  <w:style w:type="paragraph" w:customStyle="1" w:styleId="CF3729BD27AF4E3B8B4D43AC15173D61">
    <w:name w:val="CF3729BD27AF4E3B8B4D43AC15173D61"/>
    <w:rsid w:val="00F62BBF"/>
  </w:style>
  <w:style w:type="paragraph" w:customStyle="1" w:styleId="5592305134214C188E314DF0E6D569B4">
    <w:name w:val="5592305134214C188E314DF0E6D569B4"/>
    <w:rsid w:val="00F62BBF"/>
  </w:style>
  <w:style w:type="paragraph" w:customStyle="1" w:styleId="41A3F9D777C44EB8A46A02EBCA18ED9C">
    <w:name w:val="41A3F9D777C44EB8A46A02EBCA18ED9C"/>
    <w:rsid w:val="00F62BBF"/>
  </w:style>
  <w:style w:type="paragraph" w:customStyle="1" w:styleId="3CF6364929404F3AA2EA963C2F3BC595">
    <w:name w:val="3CF6364929404F3AA2EA963C2F3BC595"/>
    <w:rsid w:val="00F62BBF"/>
  </w:style>
  <w:style w:type="paragraph" w:customStyle="1" w:styleId="B0683FAC20B145FF989438B7169BE863">
    <w:name w:val="B0683FAC20B145FF989438B7169BE863"/>
    <w:rsid w:val="00F62B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1705 Heatheridge Rd F204 Fort Collins, CO 80526</CompanyAddress>
  <CompanyPhone>970-301-3202</CompanyPhone>
  <CompanyFax/>
  <CompanyEmail>  maestroanth@gmail.com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B52589-F80A-4B85-9E64-25B7D3F6B3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1F0E4E71-7FE4-4593-A192-33DD3B706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</Template>
  <TotalTime>0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Walter</dc:creator>
  <cp:lastModifiedBy>GOD</cp:lastModifiedBy>
  <cp:revision>2</cp:revision>
  <cp:lastPrinted>2016-06-21T00:21:00Z</cp:lastPrinted>
  <dcterms:created xsi:type="dcterms:W3CDTF">2016-10-21T07:26:00Z</dcterms:created>
  <dcterms:modified xsi:type="dcterms:W3CDTF">2016-10-21T07:26:00Z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